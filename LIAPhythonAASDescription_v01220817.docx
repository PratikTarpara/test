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67817299"/>
        <w:docPartObj>
          <w:docPartGallery w:val="Cover Pages"/>
          <w:docPartUnique/>
        </w:docPartObj>
      </w:sdtPr>
      <w:sdtEndPr/>
      <w:sdtContent>
        <w:p w14:paraId="36237C4B" w14:textId="77777777" w:rsidR="00A453DE" w:rsidRPr="00104278" w:rsidRDefault="00A453DE" w:rsidP="005E3573">
          <w:pPr>
            <w:rPr>
              <w:rStyle w:val="Listing"/>
            </w:rPr>
          </w:pPr>
        </w:p>
        <w:p w14:paraId="0A640BA3" w14:textId="77777777" w:rsidR="00A453DE" w:rsidRPr="00104278" w:rsidRDefault="00A453DE" w:rsidP="005E3573"/>
        <w:p w14:paraId="3B1F1D25" w14:textId="77777777" w:rsidR="00A453DE" w:rsidRPr="00104278" w:rsidRDefault="00A453DE" w:rsidP="005E3573"/>
        <w:p w14:paraId="33ADDF5F" w14:textId="38EC8815" w:rsidR="00ED0D8B" w:rsidRPr="00BF29EE" w:rsidRDefault="005B49C7" w:rsidP="005E3573">
          <w:pPr>
            <w:pStyle w:val="Titel"/>
            <w:rPr>
              <w:lang w:val="en-GB"/>
            </w:rPr>
          </w:pPr>
          <w:r w:rsidRPr="00BF29EE">
            <w:rPr>
              <w:lang w:val="en-GB"/>
            </w:rPr>
            <w:t>LIA-</w:t>
          </w:r>
          <w:r w:rsidR="00BF29EE" w:rsidRPr="00BF29EE">
            <w:rPr>
              <w:lang w:val="en-GB"/>
            </w:rPr>
            <w:t>Python ASS description</w:t>
          </w:r>
        </w:p>
        <w:p w14:paraId="305F0B91" w14:textId="77777777" w:rsidR="00ED0D8B" w:rsidRPr="00BF29EE" w:rsidRDefault="00ED0D8B" w:rsidP="005E3573">
          <w:pPr>
            <w:rPr>
              <w:lang w:val="en-GB"/>
            </w:rPr>
          </w:pPr>
        </w:p>
        <w:p w14:paraId="494B7B2A" w14:textId="7DA92B70" w:rsidR="00ED0D8B" w:rsidRPr="00BF29EE" w:rsidRDefault="00A63011" w:rsidP="005E3573">
          <w:pPr>
            <w:pStyle w:val="Titelunter"/>
            <w:rPr>
              <w:lang w:val="en-GB"/>
            </w:rPr>
          </w:pPr>
          <w:r w:rsidRPr="00BF29EE">
            <w:rPr>
              <w:lang w:val="en-GB"/>
            </w:rPr>
            <w:t xml:space="preserve">Version </w:t>
          </w:r>
          <w:r w:rsidR="005B49C7" w:rsidRPr="00BF29EE">
            <w:rPr>
              <w:lang w:val="en-GB"/>
            </w:rPr>
            <w:t>0</w:t>
          </w:r>
          <w:r w:rsidRPr="00BF29EE">
            <w:rPr>
              <w:lang w:val="en-GB"/>
            </w:rPr>
            <w:t>.</w:t>
          </w:r>
          <w:r w:rsidR="00A40D7E" w:rsidRPr="00BF29EE">
            <w:rPr>
              <w:lang w:val="en-GB"/>
            </w:rPr>
            <w:t>1</w:t>
          </w:r>
          <w:r w:rsidR="00ED0D8B" w:rsidRPr="00BF29EE">
            <w:rPr>
              <w:lang w:val="en-GB"/>
            </w:rPr>
            <w:t xml:space="preserve">, </w:t>
          </w:r>
          <w:r w:rsidR="005B49C7" w:rsidRPr="00BF29EE">
            <w:rPr>
              <w:lang w:val="en-GB"/>
            </w:rPr>
            <w:t xml:space="preserve">August </w:t>
          </w:r>
          <w:r w:rsidR="00ED0D8B" w:rsidRPr="00BF29EE">
            <w:rPr>
              <w:lang w:val="en-GB"/>
            </w:rPr>
            <w:t>20</w:t>
          </w:r>
          <w:r w:rsidR="005B49C7" w:rsidRPr="00BF29EE">
            <w:rPr>
              <w:lang w:val="en-GB"/>
            </w:rPr>
            <w:t>2</w:t>
          </w:r>
          <w:r w:rsidR="00BF29EE" w:rsidRPr="00BF29EE">
            <w:rPr>
              <w:lang w:val="en-GB"/>
            </w:rPr>
            <w:t>2</w:t>
          </w:r>
        </w:p>
        <w:p w14:paraId="6FC0CAA7" w14:textId="4CD73F81" w:rsidR="00ED0D8B" w:rsidRPr="00104278" w:rsidRDefault="005B49C7" w:rsidP="005E3573">
          <w:pPr>
            <w:pStyle w:val="Titelunter"/>
          </w:pPr>
          <w:r>
            <w:t>LIA</w:t>
          </w:r>
        </w:p>
        <w:p w14:paraId="522B650C" w14:textId="77777777" w:rsidR="00C13532" w:rsidRPr="00104278" w:rsidRDefault="00C13532" w:rsidP="005E3573"/>
        <w:p w14:paraId="65D06B47" w14:textId="77777777" w:rsidR="00A176F6" w:rsidRDefault="00A176F6" w:rsidP="00195D41">
          <w:pPr>
            <w:jc w:val="center"/>
          </w:pPr>
        </w:p>
        <w:p w14:paraId="07B06E8B" w14:textId="77777777" w:rsidR="00A176F6" w:rsidRDefault="00A176F6" w:rsidP="00195D41">
          <w:pPr>
            <w:jc w:val="center"/>
          </w:pPr>
        </w:p>
        <w:p w14:paraId="168D859E" w14:textId="77777777" w:rsidR="00A176F6" w:rsidRDefault="00A176F6" w:rsidP="00195D41">
          <w:pPr>
            <w:jc w:val="center"/>
          </w:pPr>
        </w:p>
        <w:p w14:paraId="4E4BBDF0" w14:textId="445979EF" w:rsidR="00195D41" w:rsidRDefault="00BF29EE" w:rsidP="00195D41">
          <w:pPr>
            <w:jc w:val="center"/>
          </w:pPr>
          <w:r>
            <w:t>from</w:t>
          </w:r>
        </w:p>
        <w:p w14:paraId="4AC27B3A" w14:textId="77777777" w:rsidR="00195D41" w:rsidRDefault="00195D41" w:rsidP="00195D41">
          <w:pPr>
            <w:jc w:val="center"/>
          </w:pPr>
        </w:p>
        <w:p w14:paraId="21FE2E26" w14:textId="77777777" w:rsidR="00195D41" w:rsidRDefault="00195D41" w:rsidP="00195D41">
          <w:pPr>
            <w:jc w:val="center"/>
          </w:pPr>
          <w:r>
            <w:t>Universität Magdeburg</w:t>
          </w:r>
        </w:p>
        <w:p w14:paraId="2F3D259F" w14:textId="77777777" w:rsidR="00195D41" w:rsidRDefault="00195D41" w:rsidP="00195D41">
          <w:pPr>
            <w:jc w:val="center"/>
          </w:pPr>
          <w:r>
            <w:t>Institut für Automatisierungstechnik (IFAT)</w:t>
          </w:r>
        </w:p>
        <w:p w14:paraId="57D918FB" w14:textId="77777777" w:rsidR="00195D41" w:rsidRDefault="00195D41" w:rsidP="00195D41">
          <w:pPr>
            <w:jc w:val="center"/>
          </w:pPr>
          <w:r>
            <w:t>Lehrstuhl Integrierte Automation</w:t>
          </w:r>
          <w:r w:rsidRPr="004612F6">
            <w:br/>
          </w:r>
          <w:r>
            <w:t>Universitätsplatz 2</w:t>
          </w:r>
          <w:r w:rsidRPr="004612F6">
            <w:br/>
          </w:r>
          <w:r>
            <w:t>39016 Magdeburg</w:t>
          </w:r>
        </w:p>
        <w:p w14:paraId="3EA03551" w14:textId="77777777" w:rsidR="00CF47F7" w:rsidRPr="00104278" w:rsidRDefault="00C13532" w:rsidP="005E3573">
          <w:pPr>
            <w:sectPr w:rsidR="00CF47F7" w:rsidRPr="00104278" w:rsidSect="0099622F">
              <w:footerReference w:type="default" r:id="rId9"/>
              <w:pgSz w:w="11906" w:h="16838" w:code="9"/>
              <w:pgMar w:top="1418" w:right="1418" w:bottom="1134" w:left="1418" w:header="709" w:footer="709" w:gutter="0"/>
              <w:paperSrc w:first="258"/>
              <w:pgNumType w:start="0"/>
              <w:cols w:space="708"/>
              <w:titlePg/>
              <w:docGrid w:linePitch="360"/>
            </w:sectPr>
          </w:pPr>
          <w:r w:rsidRPr="00104278">
            <w:br w:type="page"/>
          </w:r>
        </w:p>
        <w:p w14:paraId="232A3FFE" w14:textId="77777777" w:rsidR="00C13532" w:rsidRPr="00104278" w:rsidRDefault="00B5343E" w:rsidP="00C13532"/>
      </w:sdtContent>
    </w:sdt>
    <w:p w14:paraId="26E5A567" w14:textId="05332069" w:rsidR="00900BB6" w:rsidRPr="00104278" w:rsidRDefault="00893AF9" w:rsidP="0031090E">
      <w:pPr>
        <w:pStyle w:val="berschriftPrambel1"/>
      </w:pPr>
      <w:r>
        <w:t xml:space="preserve">Table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</w:t>
      </w:r>
      <w:proofErr w:type="spellEnd"/>
    </w:p>
    <w:p w14:paraId="4DCB1209" w14:textId="45985056" w:rsidR="00893AF9" w:rsidRDefault="0029675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104278">
        <w:rPr>
          <w:b w:val="0"/>
        </w:rPr>
        <w:fldChar w:fldCharType="begin"/>
      </w:r>
      <w:r w:rsidRPr="00104278">
        <w:instrText xml:space="preserve"> TOC \o "1-3" \f \h \z \t "Überschrift Präambel 1;1" </w:instrText>
      </w:r>
      <w:r w:rsidRPr="00104278">
        <w:rPr>
          <w:b w:val="0"/>
        </w:rPr>
        <w:fldChar w:fldCharType="separate"/>
      </w:r>
      <w:hyperlink w:anchor="_Toc111649251" w:history="1">
        <w:r w:rsidR="00893AF9" w:rsidRPr="00F76530">
          <w:rPr>
            <w:rStyle w:val="Hyperlink"/>
            <w:lang w:val="en-GB"/>
          </w:rPr>
          <w:t>1</w:t>
        </w:r>
        <w:r w:rsidR="00893AF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93AF9" w:rsidRPr="00F76530">
          <w:rPr>
            <w:rStyle w:val="Hyperlink"/>
            <w:lang w:val="en-GB"/>
          </w:rPr>
          <w:t>Purpose of the AAS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_Toc111649251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14:paraId="027FBBC4" w14:textId="768EDE94" w:rsidR="00893AF9" w:rsidRDefault="00B5343E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1649252" w:history="1">
        <w:r w:rsidR="00893AF9" w:rsidRPr="00F76530">
          <w:rPr>
            <w:rStyle w:val="Hyperlink"/>
          </w:rPr>
          <w:t>2</w:t>
        </w:r>
        <w:r w:rsidR="00893AF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93AF9" w:rsidRPr="00F76530">
          <w:rPr>
            <w:rStyle w:val="Hyperlink"/>
          </w:rPr>
          <w:t>AAS software description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_Toc111649252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14:paraId="7952EF2B" w14:textId="3FA8B074" w:rsidR="00893AF9" w:rsidRDefault="00B5343E">
      <w:pPr>
        <w:pStyle w:val="Verzeichnis2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1649253" w:history="1">
        <w:r w:rsidR="00893AF9" w:rsidRPr="00F76530">
          <w:rPr>
            <w:rStyle w:val="Hyperlink"/>
          </w:rPr>
          <w:t>2.1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AAS functionality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_Toc111649253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14:paraId="7DAE41D3" w14:textId="179557C4" w:rsidR="00893AF9" w:rsidRDefault="00B5343E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111649254" w:history="1">
        <w:r w:rsidR="00893AF9" w:rsidRPr="00F76530">
          <w:rPr>
            <w:rStyle w:val="Hyperlink"/>
          </w:rPr>
          <w:t>2.1.1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Architecture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_Toc111649254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14:paraId="21204081" w14:textId="6D0D92F6" w:rsidR="00893AF9" w:rsidRDefault="00B5343E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111649255" w:history="1">
        <w:r w:rsidR="00893AF9" w:rsidRPr="00F76530">
          <w:rPr>
            <w:rStyle w:val="Hyperlink"/>
          </w:rPr>
          <w:t>2.1.2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Interactions between modules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_Toc111649255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14:paraId="6D574A49" w14:textId="3CC67720" w:rsidR="00893AF9" w:rsidRDefault="00B5343E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111649256" w:history="1">
        <w:r w:rsidR="00893AF9" w:rsidRPr="00F76530">
          <w:rPr>
            <w:rStyle w:val="Hyperlink"/>
          </w:rPr>
          <w:t>2.1.3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Module interfaces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_Toc111649256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14:paraId="48C9BFEA" w14:textId="2A8CD2CF" w:rsidR="00893AF9" w:rsidRDefault="00B5343E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111649257" w:history="1">
        <w:r w:rsidR="00893AF9" w:rsidRPr="00F76530">
          <w:rPr>
            <w:rStyle w:val="Hyperlink"/>
          </w:rPr>
          <w:t>2.1.4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Module description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_Toc111649257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14:paraId="7ED45556" w14:textId="19013F8E" w:rsidR="00893AF9" w:rsidRDefault="00B5343E">
      <w:pPr>
        <w:pStyle w:val="Verzeichnis2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1649258" w:history="1">
        <w:r w:rsidR="00893AF9" w:rsidRPr="00F76530">
          <w:rPr>
            <w:rStyle w:val="Hyperlink"/>
          </w:rPr>
          <w:t>2.2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AAS UI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_Toc111649258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14:paraId="32DAC293" w14:textId="4B944B50" w:rsidR="00893AF9" w:rsidRDefault="00B5343E">
      <w:pPr>
        <w:pStyle w:val="Verzeichnis2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1649259" w:history="1">
        <w:r w:rsidR="00893AF9" w:rsidRPr="00F76530">
          <w:rPr>
            <w:rStyle w:val="Hyperlink"/>
          </w:rPr>
          <w:t>2.3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AAS software structure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_Toc111649259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14:paraId="0D673E79" w14:textId="496A8F7E" w:rsidR="00893AF9" w:rsidRDefault="00B5343E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111649260" w:history="1">
        <w:r w:rsidR="00893AF9" w:rsidRPr="00F76530">
          <w:rPr>
            <w:rStyle w:val="Hyperlink"/>
          </w:rPr>
          <w:t>2.3.1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AAS source code location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_Toc111649260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14:paraId="4CD45CDB" w14:textId="29490365" w:rsidR="00893AF9" w:rsidRDefault="00B5343E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111649261" w:history="1">
        <w:r w:rsidR="00893AF9" w:rsidRPr="00F76530">
          <w:rPr>
            <w:rStyle w:val="Hyperlink"/>
            <w:lang w:val="en-GB"/>
          </w:rPr>
          <w:t>2.3.2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  <w:lang w:val="en-GB"/>
          </w:rPr>
          <w:t>Used tools and libraries including their versions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_Toc111649261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14:paraId="09FB208B" w14:textId="08A12C41" w:rsidR="00893AF9" w:rsidRDefault="00B5343E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1649262" w:history="1">
        <w:r w:rsidR="00893AF9" w:rsidRPr="00F76530">
          <w:rPr>
            <w:rStyle w:val="Hyperlink"/>
          </w:rPr>
          <w:t>3</w:t>
        </w:r>
        <w:r w:rsidR="00893AF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93AF9" w:rsidRPr="00F76530">
          <w:rPr>
            <w:rStyle w:val="Hyperlink"/>
          </w:rPr>
          <w:t>AAS server generation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_Toc111649262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14:paraId="021C25F4" w14:textId="4BF7BF24" w:rsidR="00893AF9" w:rsidRDefault="00B5343E">
      <w:pPr>
        <w:pStyle w:val="Verzeichnis2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1649263" w:history="1">
        <w:r w:rsidR="00893AF9" w:rsidRPr="00F76530">
          <w:rPr>
            <w:rStyle w:val="Hyperlink"/>
          </w:rPr>
          <w:t>3.1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AAS server generation inputs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_Toc111649263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14:paraId="0CE8B0A0" w14:textId="6D495A79" w:rsidR="00893AF9" w:rsidRDefault="00B5343E">
      <w:pPr>
        <w:pStyle w:val="Verzeichnis2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1649264" w:history="1">
        <w:r w:rsidR="00893AF9" w:rsidRPr="00F76530">
          <w:rPr>
            <w:rStyle w:val="Hyperlink"/>
          </w:rPr>
          <w:t>3.2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AAS server configuration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_Toc111649264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14:paraId="55CC9955" w14:textId="2B4932CB" w:rsidR="00893AF9" w:rsidRDefault="00B5343E">
      <w:pPr>
        <w:pStyle w:val="Verzeichnis2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1649265" w:history="1">
        <w:r w:rsidR="00893AF9" w:rsidRPr="00F76530">
          <w:rPr>
            <w:rStyle w:val="Hyperlink"/>
          </w:rPr>
          <w:t>3.3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AAS server generation outputs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_Toc111649265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2</w:t>
        </w:r>
        <w:r w:rsidR="00893AF9">
          <w:rPr>
            <w:webHidden/>
          </w:rPr>
          <w:fldChar w:fldCharType="end"/>
        </w:r>
      </w:hyperlink>
    </w:p>
    <w:p w14:paraId="25232CFC" w14:textId="7B0B5D8F" w:rsidR="00893AF9" w:rsidRDefault="00B5343E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1649266" w:history="1">
        <w:r w:rsidR="00893AF9" w:rsidRPr="00F76530">
          <w:rPr>
            <w:rStyle w:val="Hyperlink"/>
          </w:rPr>
          <w:t>4</w:t>
        </w:r>
        <w:r w:rsidR="00893AF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93AF9" w:rsidRPr="00F76530">
          <w:rPr>
            <w:rStyle w:val="Hyperlink"/>
          </w:rPr>
          <w:t>AAS usage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_Toc111649266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2</w:t>
        </w:r>
        <w:r w:rsidR="00893AF9">
          <w:rPr>
            <w:webHidden/>
          </w:rPr>
          <w:fldChar w:fldCharType="end"/>
        </w:r>
      </w:hyperlink>
    </w:p>
    <w:p w14:paraId="5181854E" w14:textId="0670EBBB" w:rsidR="00893AF9" w:rsidRDefault="00B5343E">
      <w:pPr>
        <w:pStyle w:val="Verzeichnis2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1649267" w:history="1">
        <w:r w:rsidR="00893AF9" w:rsidRPr="00F76530">
          <w:rPr>
            <w:rStyle w:val="Hyperlink"/>
          </w:rPr>
          <w:t>4.1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AAS http/Rest interface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_Toc111649267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2</w:t>
        </w:r>
        <w:r w:rsidR="00893AF9">
          <w:rPr>
            <w:webHidden/>
          </w:rPr>
          <w:fldChar w:fldCharType="end"/>
        </w:r>
      </w:hyperlink>
    </w:p>
    <w:p w14:paraId="70E3DF4B" w14:textId="3403889F" w:rsidR="00893AF9" w:rsidRDefault="00B5343E">
      <w:pPr>
        <w:pStyle w:val="Verzeichnis2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1649268" w:history="1">
        <w:r w:rsidR="00893AF9" w:rsidRPr="00F76530">
          <w:rPr>
            <w:rStyle w:val="Hyperlink"/>
          </w:rPr>
          <w:t>4.2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AAS UI Visualisation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_Toc111649268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2</w:t>
        </w:r>
        <w:r w:rsidR="00893AF9">
          <w:rPr>
            <w:webHidden/>
          </w:rPr>
          <w:fldChar w:fldCharType="end"/>
        </w:r>
      </w:hyperlink>
    </w:p>
    <w:p w14:paraId="70FA37E7" w14:textId="053FAA9B" w:rsidR="00893AF9" w:rsidRDefault="00B5343E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1649269" w:history="1">
        <w:r w:rsidR="00893AF9" w:rsidRPr="00F76530">
          <w:rPr>
            <w:rStyle w:val="Hyperlink"/>
          </w:rPr>
          <w:t>5</w:t>
        </w:r>
        <w:r w:rsidR="00893AF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93AF9" w:rsidRPr="00F76530">
          <w:rPr>
            <w:rStyle w:val="Hyperlink"/>
          </w:rPr>
          <w:t>Literature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_Toc111649269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2</w:t>
        </w:r>
        <w:r w:rsidR="00893AF9">
          <w:rPr>
            <w:webHidden/>
          </w:rPr>
          <w:fldChar w:fldCharType="end"/>
        </w:r>
      </w:hyperlink>
    </w:p>
    <w:p w14:paraId="09DA9B91" w14:textId="606996CD" w:rsidR="00296752" w:rsidRPr="00104278" w:rsidRDefault="00296752" w:rsidP="002453EC">
      <w:pPr>
        <w:pStyle w:val="berschriftPrambel1"/>
      </w:pPr>
      <w:r w:rsidRPr="00104278">
        <w:fldChar w:fldCharType="end"/>
      </w:r>
      <w:bookmarkStart w:id="0" w:name="_Toc323038952"/>
      <w:bookmarkStart w:id="1" w:name="_Toc323039064"/>
    </w:p>
    <w:p w14:paraId="228ECD30" w14:textId="77777777" w:rsidR="002453EC" w:rsidRPr="00104278" w:rsidRDefault="002453EC" w:rsidP="001F5CF3">
      <w:r w:rsidRPr="00104278">
        <w:br w:type="page"/>
      </w:r>
    </w:p>
    <w:p w14:paraId="5B62772A" w14:textId="4EB6553F" w:rsidR="0003430E" w:rsidRPr="00104278" w:rsidRDefault="0031090E" w:rsidP="0031090E">
      <w:pPr>
        <w:pStyle w:val="berschriftPrambel1"/>
      </w:pPr>
      <w:proofErr w:type="spellStart"/>
      <w:r w:rsidRPr="00104278">
        <w:lastRenderedPageBreak/>
        <w:t>Tab</w:t>
      </w:r>
      <w:r w:rsidR="00AE5E94">
        <w:t>l</w:t>
      </w:r>
      <w:r w:rsidRPr="00104278">
        <w:t>e</w:t>
      </w:r>
      <w:bookmarkEnd w:id="0"/>
      <w:bookmarkEnd w:id="1"/>
      <w:r w:rsidR="00AE5E94">
        <w:t>s</w:t>
      </w:r>
      <w:proofErr w:type="spellEnd"/>
    </w:p>
    <w:p w14:paraId="6B826018" w14:textId="2C39859D" w:rsidR="0031090E" w:rsidRPr="00104278" w:rsidRDefault="00153A84" w:rsidP="0003430E">
      <w:r>
        <w:rPr>
          <w:rFonts w:cs="Arial"/>
          <w:b/>
          <w:bCs/>
          <w:noProof/>
        </w:rPr>
        <w:fldChar w:fldCharType="begin"/>
      </w:r>
      <w:r>
        <w:rPr>
          <w:rFonts w:cs="Arial"/>
          <w:b/>
          <w:bCs/>
          <w:noProof/>
        </w:rPr>
        <w:instrText xml:space="preserve"> TOC \h \z \c "Tabelle" </w:instrText>
      </w:r>
      <w:r>
        <w:rPr>
          <w:rFonts w:cs="Arial"/>
          <w:b/>
          <w:bCs/>
          <w:noProof/>
        </w:rPr>
        <w:fldChar w:fldCharType="separate"/>
      </w:r>
      <w:r w:rsidR="00893AF9">
        <w:rPr>
          <w:rFonts w:cs="Arial"/>
          <w:noProof/>
        </w:rPr>
        <w:t>Es konnten keine Einträge für ein Abbildungsverzeichnis gefunden werden.</w:t>
      </w:r>
      <w:r>
        <w:rPr>
          <w:rFonts w:cs="Arial"/>
          <w:b/>
          <w:bCs/>
          <w:noProof/>
        </w:rPr>
        <w:fldChar w:fldCharType="end"/>
      </w:r>
    </w:p>
    <w:p w14:paraId="03AD70C2" w14:textId="77777777" w:rsidR="00B45AB2" w:rsidRPr="00104278" w:rsidRDefault="00B45AB2" w:rsidP="00347BED"/>
    <w:p w14:paraId="2FCB75A7" w14:textId="77777777" w:rsidR="00347BED" w:rsidRPr="00104278" w:rsidRDefault="00347BED" w:rsidP="00347BED"/>
    <w:p w14:paraId="2B6D63D5" w14:textId="77777777" w:rsidR="00347BED" w:rsidRPr="00104278" w:rsidRDefault="00347BED" w:rsidP="00347BED"/>
    <w:p w14:paraId="1E9BA5E4" w14:textId="230670FF" w:rsidR="00347BED" w:rsidRPr="00104278" w:rsidRDefault="00AE5E94" w:rsidP="00347BED">
      <w:pPr>
        <w:pStyle w:val="berschriftPrambel1"/>
      </w:pPr>
      <w:proofErr w:type="spellStart"/>
      <w:r>
        <w:t>Figures</w:t>
      </w:r>
      <w:proofErr w:type="spellEnd"/>
    </w:p>
    <w:p w14:paraId="70CF4E6B" w14:textId="5D6AA4F6" w:rsidR="00DA7E06" w:rsidRDefault="00B5343E" w:rsidP="002B4C7E">
      <w:pPr>
        <w:pStyle w:val="berschriftPrambel1"/>
      </w:pPr>
      <w:r>
        <w:fldChar w:fldCharType="begin"/>
      </w:r>
      <w:r>
        <w:instrText xml:space="preserve"> TOC \c "Abbildung" </w:instrText>
      </w:r>
      <w:r>
        <w:fldChar w:fldCharType="separate"/>
      </w:r>
      <w:r w:rsidR="00893AF9">
        <w:rPr>
          <w:rFonts w:cs="Arial"/>
          <w:bCs/>
          <w:noProof/>
          <w:sz w:val="24"/>
        </w:rPr>
        <w:t>Es konnten keine Einträge für ein Abbildungsverzeichnis gefunden werden.</w:t>
      </w:r>
      <w:r>
        <w:rPr>
          <w:rFonts w:cs="Arial"/>
          <w:bCs/>
          <w:noProof/>
          <w:sz w:val="24"/>
        </w:rPr>
        <w:fldChar w:fldCharType="end"/>
      </w:r>
    </w:p>
    <w:p w14:paraId="13F61CF8" w14:textId="77777777" w:rsidR="00DA7E06" w:rsidRDefault="00DA7E06" w:rsidP="002B4C7E">
      <w:pPr>
        <w:pStyle w:val="berschriftPrambel1"/>
      </w:pPr>
    </w:p>
    <w:p w14:paraId="09603802" w14:textId="77777777" w:rsidR="00DA7E06" w:rsidRDefault="00DA7E06" w:rsidP="002B4C7E">
      <w:pPr>
        <w:pStyle w:val="berschriftPrambel1"/>
      </w:pPr>
    </w:p>
    <w:p w14:paraId="0A81AD85" w14:textId="2FFB3542" w:rsidR="002B4C7E" w:rsidRDefault="002B4C7E" w:rsidP="002B4C7E">
      <w:pPr>
        <w:pStyle w:val="berschriftPrambel1"/>
      </w:pPr>
      <w:proofErr w:type="spellStart"/>
      <w:r>
        <w:t>Ab</w:t>
      </w:r>
      <w:r w:rsidR="00BF29EE">
        <w:t>brevations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50"/>
      </w:tblGrid>
      <w:tr w:rsidR="0047170F" w14:paraId="38113776" w14:textId="77777777" w:rsidTr="002B4C7E">
        <w:tc>
          <w:tcPr>
            <w:tcW w:w="2410" w:type="dxa"/>
          </w:tcPr>
          <w:p w14:paraId="608ED62A" w14:textId="77777777" w:rsidR="0047170F" w:rsidRDefault="0047170F" w:rsidP="002B4C7E">
            <w:r>
              <w:t>AAS-ID</w:t>
            </w:r>
          </w:p>
        </w:tc>
        <w:tc>
          <w:tcPr>
            <w:tcW w:w="6650" w:type="dxa"/>
          </w:tcPr>
          <w:p w14:paraId="62BAEC89" w14:textId="77777777" w:rsidR="0047170F" w:rsidRDefault="0047170F" w:rsidP="002B4C7E">
            <w:r>
              <w:t>Asset Administration Shell Identifikation</w:t>
            </w:r>
          </w:p>
        </w:tc>
      </w:tr>
      <w:tr w:rsidR="0047170F" w14:paraId="7710C599" w14:textId="77777777" w:rsidTr="002B4C7E">
        <w:tc>
          <w:tcPr>
            <w:tcW w:w="2410" w:type="dxa"/>
          </w:tcPr>
          <w:p w14:paraId="07896EBB" w14:textId="77777777" w:rsidR="0047170F" w:rsidRDefault="0047170F" w:rsidP="002B4C7E">
            <w:r>
              <w:t>C/S</w:t>
            </w:r>
          </w:p>
        </w:tc>
        <w:tc>
          <w:tcPr>
            <w:tcW w:w="6650" w:type="dxa"/>
          </w:tcPr>
          <w:p w14:paraId="3E69ACA3" w14:textId="77777777" w:rsidR="0047170F" w:rsidRDefault="0047170F" w:rsidP="002B4C7E">
            <w:r>
              <w:t>Client Server</w:t>
            </w:r>
          </w:p>
        </w:tc>
      </w:tr>
      <w:tr w:rsidR="0047170F" w14:paraId="1E90A1C5" w14:textId="77777777" w:rsidTr="002B4C7E">
        <w:tc>
          <w:tcPr>
            <w:tcW w:w="2410" w:type="dxa"/>
          </w:tcPr>
          <w:p w14:paraId="59797D5C" w14:textId="77777777" w:rsidR="0047170F" w:rsidRDefault="0047170F" w:rsidP="002B4C7E">
            <w:proofErr w:type="spellStart"/>
            <w:r>
              <w:t>CfP</w:t>
            </w:r>
            <w:proofErr w:type="spellEnd"/>
          </w:p>
        </w:tc>
        <w:tc>
          <w:tcPr>
            <w:tcW w:w="6650" w:type="dxa"/>
          </w:tcPr>
          <w:p w14:paraId="24CB1927" w14:textId="77777777" w:rsidR="0047170F" w:rsidRDefault="0047170F" w:rsidP="002B4C7E">
            <w:r>
              <w:t xml:space="preserve">Call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Proposal</w:t>
            </w:r>
            <w:proofErr w:type="spellEnd"/>
          </w:p>
        </w:tc>
      </w:tr>
      <w:tr w:rsidR="0047170F" w14:paraId="41F8F9DD" w14:textId="77777777" w:rsidTr="002B4C7E">
        <w:tc>
          <w:tcPr>
            <w:tcW w:w="2410" w:type="dxa"/>
          </w:tcPr>
          <w:p w14:paraId="2D9AC9AD" w14:textId="77777777" w:rsidR="0047170F" w:rsidRDefault="0047170F" w:rsidP="002B4C7E">
            <w:r>
              <w:t>IP</w:t>
            </w:r>
          </w:p>
        </w:tc>
        <w:tc>
          <w:tcPr>
            <w:tcW w:w="6650" w:type="dxa"/>
          </w:tcPr>
          <w:p w14:paraId="2637B3C9" w14:textId="77777777" w:rsidR="0047170F" w:rsidRDefault="0047170F" w:rsidP="002B4C7E">
            <w:r>
              <w:t>Internet Protocol</w:t>
            </w:r>
          </w:p>
        </w:tc>
      </w:tr>
      <w:tr w:rsidR="0047170F" w14:paraId="52690AAD" w14:textId="77777777" w:rsidTr="002B4C7E">
        <w:tc>
          <w:tcPr>
            <w:tcW w:w="2410" w:type="dxa"/>
          </w:tcPr>
          <w:p w14:paraId="079676F2" w14:textId="77777777" w:rsidR="0047170F" w:rsidRDefault="0047170F" w:rsidP="002B4C7E">
            <w:r>
              <w:t>JSON</w:t>
            </w:r>
          </w:p>
        </w:tc>
        <w:tc>
          <w:tcPr>
            <w:tcW w:w="6650" w:type="dxa"/>
          </w:tcPr>
          <w:p w14:paraId="325DC55B" w14:textId="77777777" w:rsidR="0047170F" w:rsidRPr="00E34195" w:rsidRDefault="0047170F" w:rsidP="002B4C7E">
            <w:r w:rsidRPr="0047170F">
              <w:t xml:space="preserve">JavaScript </w:t>
            </w:r>
            <w:proofErr w:type="spellStart"/>
            <w:r w:rsidRPr="0047170F">
              <w:t>Object</w:t>
            </w:r>
            <w:proofErr w:type="spellEnd"/>
            <w:r w:rsidRPr="0047170F">
              <w:t xml:space="preserve"> Notation</w:t>
            </w:r>
          </w:p>
        </w:tc>
      </w:tr>
      <w:tr w:rsidR="0047170F" w:rsidRPr="00535F44" w14:paraId="33D6B860" w14:textId="77777777" w:rsidTr="002B4C7E">
        <w:tc>
          <w:tcPr>
            <w:tcW w:w="2410" w:type="dxa"/>
          </w:tcPr>
          <w:p w14:paraId="22CB67CA" w14:textId="77777777" w:rsidR="0047170F" w:rsidRDefault="0047170F" w:rsidP="002B4C7E">
            <w:r>
              <w:t>OPC UA</w:t>
            </w:r>
          </w:p>
        </w:tc>
        <w:tc>
          <w:tcPr>
            <w:tcW w:w="6650" w:type="dxa"/>
          </w:tcPr>
          <w:p w14:paraId="70597B29" w14:textId="77777777" w:rsidR="0047170F" w:rsidRPr="00DB54B3" w:rsidRDefault="0047170F" w:rsidP="002B4C7E">
            <w:pPr>
              <w:rPr>
                <w:lang w:val="en-GB"/>
              </w:rPr>
            </w:pPr>
            <w:r w:rsidRPr="00DB54B3">
              <w:rPr>
                <w:lang w:val="en-GB"/>
              </w:rPr>
              <w:t xml:space="preserve">Open </w:t>
            </w:r>
            <w:proofErr w:type="spellStart"/>
            <w:r w:rsidRPr="00DB54B3">
              <w:rPr>
                <w:lang w:val="en-GB"/>
              </w:rPr>
              <w:t>Plattform</w:t>
            </w:r>
            <w:proofErr w:type="spellEnd"/>
            <w:r w:rsidRPr="00DB54B3">
              <w:rPr>
                <w:lang w:val="en-GB"/>
              </w:rPr>
              <w:t xml:space="preserve"> Communication Unified Architecture</w:t>
            </w:r>
          </w:p>
        </w:tc>
      </w:tr>
      <w:tr w:rsidR="0047170F" w14:paraId="55A866F4" w14:textId="77777777" w:rsidTr="002B4C7E">
        <w:tc>
          <w:tcPr>
            <w:tcW w:w="2410" w:type="dxa"/>
          </w:tcPr>
          <w:p w14:paraId="4F6C04AE" w14:textId="77777777" w:rsidR="0047170F" w:rsidRDefault="0047170F" w:rsidP="002B4C7E">
            <w:r>
              <w:t>Pub</w:t>
            </w:r>
          </w:p>
        </w:tc>
        <w:tc>
          <w:tcPr>
            <w:tcW w:w="6650" w:type="dxa"/>
          </w:tcPr>
          <w:p w14:paraId="7DFC5DD3" w14:textId="77777777" w:rsidR="0047170F" w:rsidRDefault="0047170F" w:rsidP="002B4C7E">
            <w:r>
              <w:t>Publisher</w:t>
            </w:r>
          </w:p>
        </w:tc>
      </w:tr>
      <w:tr w:rsidR="0047170F" w14:paraId="37CE0256" w14:textId="77777777" w:rsidTr="002B4C7E">
        <w:tc>
          <w:tcPr>
            <w:tcW w:w="2410" w:type="dxa"/>
          </w:tcPr>
          <w:p w14:paraId="38828FDC" w14:textId="77777777" w:rsidR="0047170F" w:rsidRDefault="0047170F" w:rsidP="002B4C7E">
            <w:r>
              <w:t>SP</w:t>
            </w:r>
          </w:p>
        </w:tc>
        <w:tc>
          <w:tcPr>
            <w:tcW w:w="6650" w:type="dxa"/>
          </w:tcPr>
          <w:p w14:paraId="03D5B002" w14:textId="77777777" w:rsidR="0047170F" w:rsidRDefault="0047170F" w:rsidP="002B4C7E">
            <w:r>
              <w:t>Service Provider</w:t>
            </w:r>
          </w:p>
        </w:tc>
      </w:tr>
      <w:tr w:rsidR="0047170F" w14:paraId="59DB5DC2" w14:textId="77777777" w:rsidTr="002B4C7E">
        <w:tc>
          <w:tcPr>
            <w:tcW w:w="2410" w:type="dxa"/>
          </w:tcPr>
          <w:p w14:paraId="753C6D43" w14:textId="77777777" w:rsidR="0047170F" w:rsidRDefault="0047170F" w:rsidP="002B4C7E">
            <w:r>
              <w:t>SR</w:t>
            </w:r>
          </w:p>
        </w:tc>
        <w:tc>
          <w:tcPr>
            <w:tcW w:w="6650" w:type="dxa"/>
          </w:tcPr>
          <w:p w14:paraId="2A38A33E" w14:textId="77777777" w:rsidR="0047170F" w:rsidRDefault="0047170F" w:rsidP="002B4C7E">
            <w:r>
              <w:t xml:space="preserve">Service </w:t>
            </w:r>
            <w:proofErr w:type="spellStart"/>
            <w:r>
              <w:t>Requester</w:t>
            </w:r>
            <w:proofErr w:type="spellEnd"/>
          </w:p>
        </w:tc>
      </w:tr>
      <w:tr w:rsidR="0047170F" w14:paraId="0A07B2E9" w14:textId="77777777" w:rsidTr="002B4C7E">
        <w:tc>
          <w:tcPr>
            <w:tcW w:w="2410" w:type="dxa"/>
          </w:tcPr>
          <w:p w14:paraId="4FA8CC51" w14:textId="77777777" w:rsidR="0047170F" w:rsidRDefault="0047170F" w:rsidP="002B4C7E">
            <w:r>
              <w:t>Sub</w:t>
            </w:r>
          </w:p>
        </w:tc>
        <w:tc>
          <w:tcPr>
            <w:tcW w:w="6650" w:type="dxa"/>
          </w:tcPr>
          <w:p w14:paraId="19B32E66" w14:textId="77777777" w:rsidR="0047170F" w:rsidRDefault="0047170F" w:rsidP="002B4C7E">
            <w:r>
              <w:t>Subscriber</w:t>
            </w:r>
          </w:p>
        </w:tc>
      </w:tr>
      <w:tr w:rsidR="0047170F" w14:paraId="22638946" w14:textId="77777777" w:rsidTr="002B4C7E">
        <w:tc>
          <w:tcPr>
            <w:tcW w:w="2410" w:type="dxa"/>
          </w:tcPr>
          <w:p w14:paraId="64673C6E" w14:textId="77777777" w:rsidR="0047170F" w:rsidRDefault="0047170F" w:rsidP="002B4C7E">
            <w:r>
              <w:t>TCP</w:t>
            </w:r>
          </w:p>
        </w:tc>
        <w:tc>
          <w:tcPr>
            <w:tcW w:w="6650" w:type="dxa"/>
          </w:tcPr>
          <w:p w14:paraId="6786331B" w14:textId="77777777" w:rsidR="0047170F" w:rsidRDefault="0047170F" w:rsidP="002B4C7E">
            <w:r>
              <w:t>Transmission Control Protocol</w:t>
            </w:r>
          </w:p>
        </w:tc>
      </w:tr>
      <w:tr w:rsidR="0047170F" w14:paraId="6FB1B84C" w14:textId="77777777" w:rsidTr="002B4C7E">
        <w:tc>
          <w:tcPr>
            <w:tcW w:w="2410" w:type="dxa"/>
          </w:tcPr>
          <w:p w14:paraId="5F95FC93" w14:textId="77777777" w:rsidR="0047170F" w:rsidRDefault="0047170F" w:rsidP="002B4C7E">
            <w:r>
              <w:t>UDP</w:t>
            </w:r>
          </w:p>
        </w:tc>
        <w:tc>
          <w:tcPr>
            <w:tcW w:w="6650" w:type="dxa"/>
          </w:tcPr>
          <w:p w14:paraId="18076B72" w14:textId="77777777" w:rsidR="0047170F" w:rsidRDefault="0047170F" w:rsidP="002B4C7E">
            <w:r>
              <w:t xml:space="preserve">User </w:t>
            </w:r>
            <w:proofErr w:type="spellStart"/>
            <w:r>
              <w:t>Datagram</w:t>
            </w:r>
            <w:proofErr w:type="spellEnd"/>
            <w:r>
              <w:t xml:space="preserve"> Protocol</w:t>
            </w:r>
          </w:p>
        </w:tc>
      </w:tr>
      <w:tr w:rsidR="0047170F" w14:paraId="33071F55" w14:textId="77777777" w:rsidTr="002B4C7E">
        <w:tc>
          <w:tcPr>
            <w:tcW w:w="2410" w:type="dxa"/>
          </w:tcPr>
          <w:p w14:paraId="0FF82B2E" w14:textId="77777777" w:rsidR="0047170F" w:rsidRDefault="0047170F" w:rsidP="002B4C7E">
            <w:r>
              <w:t>VDE</w:t>
            </w:r>
          </w:p>
        </w:tc>
        <w:tc>
          <w:tcPr>
            <w:tcW w:w="6650" w:type="dxa"/>
          </w:tcPr>
          <w:p w14:paraId="3E9D4905" w14:textId="68DAE44B" w:rsidR="0047170F" w:rsidRDefault="0047170F" w:rsidP="002B4C7E">
            <w:r w:rsidRPr="00E34195">
              <w:t>Verband der Elektrotechnik Elektronik Informationstechnik</w:t>
            </w:r>
          </w:p>
        </w:tc>
      </w:tr>
      <w:tr w:rsidR="0047170F" w14:paraId="276AE6B5" w14:textId="77777777" w:rsidTr="002B4C7E">
        <w:tc>
          <w:tcPr>
            <w:tcW w:w="2410" w:type="dxa"/>
          </w:tcPr>
          <w:p w14:paraId="3349C38A" w14:textId="77777777" w:rsidR="0047170F" w:rsidRDefault="0047170F" w:rsidP="002B4C7E">
            <w:r>
              <w:t>VDI</w:t>
            </w:r>
          </w:p>
        </w:tc>
        <w:tc>
          <w:tcPr>
            <w:tcW w:w="6650" w:type="dxa"/>
          </w:tcPr>
          <w:p w14:paraId="2FDF5FCC" w14:textId="77777777" w:rsidR="0047170F" w:rsidRDefault="0047170F" w:rsidP="002B4C7E">
            <w:r>
              <w:t>Verein Deutscher Ingenieure</w:t>
            </w:r>
          </w:p>
        </w:tc>
      </w:tr>
      <w:tr w:rsidR="00DA7E06" w14:paraId="4B7DF61C" w14:textId="77777777" w:rsidTr="002B4C7E">
        <w:tc>
          <w:tcPr>
            <w:tcW w:w="2410" w:type="dxa"/>
          </w:tcPr>
          <w:p w14:paraId="1B494BF4" w14:textId="3C9DD9DA" w:rsidR="00DA7E06" w:rsidRDefault="00DA7E06" w:rsidP="002B4C7E">
            <w:r>
              <w:t>LIA</w:t>
            </w:r>
          </w:p>
        </w:tc>
        <w:tc>
          <w:tcPr>
            <w:tcW w:w="6650" w:type="dxa"/>
          </w:tcPr>
          <w:p w14:paraId="65F38D3B" w14:textId="1FB176D6" w:rsidR="00DA7E06" w:rsidRDefault="00DA7E06" w:rsidP="002B4C7E">
            <w:r>
              <w:t>Lehrstuhl Integrierte Automation</w:t>
            </w:r>
          </w:p>
        </w:tc>
      </w:tr>
    </w:tbl>
    <w:p w14:paraId="74163CCB" w14:textId="77777777" w:rsidR="002B4C7E" w:rsidRPr="00104278" w:rsidRDefault="002B4C7E" w:rsidP="002B4C7E">
      <w:pPr>
        <w:sectPr w:rsidR="002B4C7E" w:rsidRPr="00104278" w:rsidSect="0099622F">
          <w:headerReference w:type="default" r:id="rId10"/>
          <w:headerReference w:type="first" r:id="rId11"/>
          <w:pgSz w:w="11906" w:h="16838" w:code="9"/>
          <w:pgMar w:top="1418" w:right="1418" w:bottom="1134" w:left="1418" w:header="709" w:footer="709" w:gutter="0"/>
          <w:paperSrc w:first="258"/>
          <w:pgNumType w:fmt="upperRoman" w:start="1"/>
          <w:cols w:space="708"/>
          <w:docGrid w:linePitch="360"/>
        </w:sectPr>
      </w:pPr>
    </w:p>
    <w:p w14:paraId="01C33DEE" w14:textId="6DDDE8FD" w:rsidR="001D6DA0" w:rsidRPr="00AE5E94" w:rsidRDefault="00BF29EE" w:rsidP="00C811CE">
      <w:pPr>
        <w:pStyle w:val="berschrift1"/>
        <w:rPr>
          <w:lang w:val="en-GB"/>
        </w:rPr>
      </w:pPr>
      <w:bookmarkStart w:id="2" w:name="_Toc111649251"/>
      <w:r w:rsidRPr="00AE5E94">
        <w:rPr>
          <w:lang w:val="en-GB"/>
        </w:rPr>
        <w:lastRenderedPageBreak/>
        <w:t>Purpose of</w:t>
      </w:r>
      <w:r w:rsidR="00AE5E94" w:rsidRPr="00AE5E94">
        <w:rPr>
          <w:lang w:val="en-GB"/>
        </w:rPr>
        <w:t xml:space="preserve"> </w:t>
      </w:r>
      <w:r w:rsidRPr="00AE5E94">
        <w:rPr>
          <w:lang w:val="en-GB"/>
        </w:rPr>
        <w:t>the AAS</w:t>
      </w:r>
      <w:bookmarkEnd w:id="2"/>
    </w:p>
    <w:p w14:paraId="196C95FE" w14:textId="51C3675B" w:rsidR="00417846" w:rsidRPr="00AE5E94" w:rsidRDefault="00417846" w:rsidP="00417846">
      <w:pPr>
        <w:pStyle w:val="Beschriftung"/>
        <w:jc w:val="both"/>
        <w:rPr>
          <w:lang w:val="en-GB"/>
        </w:rPr>
      </w:pPr>
    </w:p>
    <w:p w14:paraId="44A642FE" w14:textId="304698AF" w:rsidR="00233B9D" w:rsidRDefault="00BF29EE" w:rsidP="00DD0691">
      <w:pPr>
        <w:pStyle w:val="berschrift1"/>
      </w:pPr>
      <w:bookmarkStart w:id="3" w:name="_Toc111649252"/>
      <w:r>
        <w:t xml:space="preserve">AAS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description</w:t>
      </w:r>
      <w:bookmarkEnd w:id="3"/>
      <w:proofErr w:type="spellEnd"/>
    </w:p>
    <w:p w14:paraId="299608CE" w14:textId="0CC12F82" w:rsidR="00AE5E94" w:rsidRDefault="00AE5E94" w:rsidP="00AE5E94">
      <w:pPr>
        <w:pStyle w:val="berschrift2"/>
      </w:pPr>
      <w:bookmarkStart w:id="4" w:name="_Toc111649253"/>
      <w:r>
        <w:t xml:space="preserve">AAS </w:t>
      </w:r>
      <w:r w:rsidR="005632FB">
        <w:t xml:space="preserve">internal </w:t>
      </w:r>
      <w:proofErr w:type="spellStart"/>
      <w:r>
        <w:t>functionality</w:t>
      </w:r>
      <w:bookmarkEnd w:id="4"/>
      <w:proofErr w:type="spellEnd"/>
    </w:p>
    <w:p w14:paraId="480C4CA6" w14:textId="4E0B663D" w:rsidR="005E463A" w:rsidRDefault="00AE5E94" w:rsidP="00AE5E94">
      <w:pPr>
        <w:pStyle w:val="berschrift3"/>
      </w:pPr>
      <w:bookmarkStart w:id="5" w:name="_Toc111649254"/>
      <w:r>
        <w:t>Architecture</w:t>
      </w:r>
      <w:bookmarkEnd w:id="5"/>
    </w:p>
    <w:p w14:paraId="265E0E06" w14:textId="181B6553" w:rsidR="00A32397" w:rsidRDefault="00A32397" w:rsidP="00A32397">
      <w:pPr>
        <w:ind w:left="2"/>
        <w:rPr>
          <w:highlight w:val="yellow"/>
          <w:lang w:val="en-GB"/>
        </w:rPr>
      </w:pPr>
      <w:r w:rsidRPr="00A32397">
        <w:rPr>
          <w:lang w:val="en-GB"/>
        </w:rPr>
        <w:t xml:space="preserve">  </w:t>
      </w:r>
      <w:r w:rsidRPr="00A32397">
        <w:rPr>
          <w:highlight w:val="yellow"/>
          <w:lang w:val="en-GB"/>
        </w:rPr>
        <w:t>Class Diagram and General Picture</w:t>
      </w:r>
    </w:p>
    <w:p w14:paraId="6E0ACEEE" w14:textId="7DA1607F" w:rsidR="00A32397" w:rsidRPr="00A32397" w:rsidRDefault="00A32397" w:rsidP="00A32397">
      <w:pPr>
        <w:ind w:left="2"/>
        <w:rPr>
          <w:lang w:val="en-GB"/>
        </w:rPr>
      </w:pPr>
      <w:r>
        <w:rPr>
          <w:lang w:val="en-GB"/>
        </w:rPr>
        <w:tab/>
        <w:t xml:space="preserve">      Links to the Item Please add</w:t>
      </w:r>
    </w:p>
    <w:p w14:paraId="007750FC" w14:textId="6E16E151" w:rsidR="00AE5E94" w:rsidRDefault="00AE5E94" w:rsidP="00AE5E94">
      <w:pPr>
        <w:pStyle w:val="berschrift3"/>
      </w:pPr>
      <w:bookmarkStart w:id="6" w:name="_Toc111649255"/>
      <w:r>
        <w:t xml:space="preserve">Interactions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modules</w:t>
      </w:r>
      <w:bookmarkEnd w:id="6"/>
      <w:proofErr w:type="spellEnd"/>
    </w:p>
    <w:p w14:paraId="7ECED3D0" w14:textId="77777777" w:rsidR="00A32397" w:rsidRPr="00A32397" w:rsidRDefault="00A32397" w:rsidP="00A32397"/>
    <w:p w14:paraId="73EBB258" w14:textId="6D278D1B" w:rsidR="00AE5E94" w:rsidRDefault="00AE5E94" w:rsidP="00AE5E94">
      <w:pPr>
        <w:pStyle w:val="berschrift3"/>
      </w:pPr>
      <w:bookmarkStart w:id="7" w:name="_Toc111649256"/>
      <w:r>
        <w:t xml:space="preserve">Module </w:t>
      </w:r>
      <w:proofErr w:type="spellStart"/>
      <w:r>
        <w:t>interfaces</w:t>
      </w:r>
      <w:bookmarkEnd w:id="7"/>
      <w:proofErr w:type="spellEnd"/>
    </w:p>
    <w:p w14:paraId="215D350E" w14:textId="23E7FD53" w:rsidR="00A32397" w:rsidRPr="00A32397" w:rsidRDefault="00A32397" w:rsidP="00A32397">
      <w:pPr>
        <w:rPr>
          <w:lang w:val="en-GB"/>
        </w:rPr>
      </w:pPr>
      <w:r w:rsidRPr="00A32397">
        <w:rPr>
          <w:lang w:val="en-GB"/>
        </w:rPr>
        <w:t xml:space="preserve">Base </w:t>
      </w:r>
      <w:proofErr w:type="gramStart"/>
      <w:r w:rsidRPr="00A32397">
        <w:rPr>
          <w:lang w:val="en-GB"/>
        </w:rPr>
        <w:t>Module :</w:t>
      </w:r>
      <w:proofErr w:type="gramEnd"/>
      <w:r w:rsidRPr="00A32397">
        <w:rPr>
          <w:lang w:val="en-GB"/>
        </w:rPr>
        <w:t xml:space="preserve"> Contains the list</w:t>
      </w:r>
      <w:r>
        <w:rPr>
          <w:lang w:val="en-GB"/>
        </w:rPr>
        <w:t xml:space="preserve"> of all other modules, it loads and manages them.</w:t>
      </w:r>
    </w:p>
    <w:p w14:paraId="20F17780" w14:textId="028EE267" w:rsidR="00A32397" w:rsidRDefault="00A32397" w:rsidP="00A32397">
      <w:r w:rsidRPr="00A32397">
        <w:rPr>
          <w:lang w:val="en-GB"/>
        </w:rPr>
        <w:tab/>
      </w:r>
      <w:hyperlink r:id="rId12" w:history="1">
        <w:r w:rsidRPr="000A5E98">
          <w:rPr>
            <w:rStyle w:val="Hyperlink"/>
          </w:rPr>
          <w:t>https://github.com/harishpakala/PythonAASxServer/blob/main/src/main/pyaasServer.py</w:t>
        </w:r>
      </w:hyperlink>
    </w:p>
    <w:p w14:paraId="3C1A0749" w14:textId="25F77363" w:rsidR="00A32397" w:rsidRDefault="00A32397" w:rsidP="00A32397"/>
    <w:p w14:paraId="21127109" w14:textId="79DE0DD2" w:rsidR="00E5080E" w:rsidRDefault="00E5080E" w:rsidP="00A32397">
      <w:proofErr w:type="spellStart"/>
      <w:r>
        <w:t>EndPoint</w:t>
      </w:r>
      <w:proofErr w:type="spellEnd"/>
      <w:r>
        <w:t xml:space="preserve"> Handler:</w:t>
      </w:r>
    </w:p>
    <w:p w14:paraId="56C517B7" w14:textId="77777777" w:rsidR="00E5080E" w:rsidRDefault="00E5080E" w:rsidP="00A32397">
      <w:bookmarkStart w:id="8" w:name="_GoBack"/>
      <w:bookmarkEnd w:id="8"/>
    </w:p>
    <w:p w14:paraId="0C221D5D" w14:textId="77777777" w:rsidR="00E5080E" w:rsidRPr="00A32397" w:rsidRDefault="00E5080E" w:rsidP="00A32397"/>
    <w:p w14:paraId="1C9404D6" w14:textId="12FAA67D" w:rsidR="00AE5E94" w:rsidRDefault="00AE5E94" w:rsidP="00AE5E94">
      <w:pPr>
        <w:pStyle w:val="berschrift3"/>
      </w:pPr>
      <w:bookmarkStart w:id="9" w:name="_Toc111649257"/>
      <w:r>
        <w:t xml:space="preserve">Module </w:t>
      </w:r>
      <w:proofErr w:type="spellStart"/>
      <w:r>
        <w:t>description</w:t>
      </w:r>
      <w:bookmarkEnd w:id="9"/>
      <w:proofErr w:type="spellEnd"/>
    </w:p>
    <w:p w14:paraId="34D1D204" w14:textId="768F263D" w:rsidR="00E061F8" w:rsidRDefault="00E061F8" w:rsidP="00E061F8"/>
    <w:p w14:paraId="6CBAF701" w14:textId="0212BE93" w:rsidR="005632FB" w:rsidRDefault="005632FB" w:rsidP="005632FB">
      <w:pPr>
        <w:pStyle w:val="berschrift2"/>
      </w:pPr>
      <w:r>
        <w:t xml:space="preserve">AAS </w:t>
      </w:r>
      <w:proofErr w:type="spellStart"/>
      <w:r>
        <w:t>north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interfaces</w:t>
      </w:r>
      <w:proofErr w:type="spellEnd"/>
    </w:p>
    <w:p w14:paraId="2425AEBF" w14:textId="4BBBB032" w:rsidR="005632FB" w:rsidRDefault="005632FB" w:rsidP="005632FB"/>
    <w:p w14:paraId="384A67AF" w14:textId="77777777" w:rsidR="00232BF3" w:rsidRDefault="00232BF3" w:rsidP="00232BF3"/>
    <w:p w14:paraId="19788263" w14:textId="70FA02AF" w:rsidR="00232BF3" w:rsidRPr="002C57D5" w:rsidRDefault="00232BF3" w:rsidP="00232BF3">
      <w:pPr>
        <w:pStyle w:val="berschrift2"/>
        <w:rPr>
          <w:lang w:val="en-GB"/>
        </w:rPr>
      </w:pPr>
      <w:r w:rsidRPr="002C57D5">
        <w:rPr>
          <w:lang w:val="en-GB"/>
        </w:rPr>
        <w:t>AAS PUB-SUB Server Interface</w:t>
      </w:r>
      <w:r w:rsidR="00DE0425">
        <w:rPr>
          <w:lang w:val="en-GB"/>
        </w:rPr>
        <w:t xml:space="preserve"> </w:t>
      </w:r>
    </w:p>
    <w:p w14:paraId="680AA32E" w14:textId="52B87EBA" w:rsidR="00AE5E94" w:rsidRPr="00EB6D6C" w:rsidRDefault="00AE5E94" w:rsidP="00AE5E94">
      <w:pPr>
        <w:rPr>
          <w:lang w:val="en-GB"/>
        </w:rPr>
      </w:pPr>
    </w:p>
    <w:p w14:paraId="0AE29930" w14:textId="77777777" w:rsidR="00E061F8" w:rsidRPr="00EB6D6C" w:rsidRDefault="00E061F8" w:rsidP="00AE5E94">
      <w:pPr>
        <w:rPr>
          <w:lang w:val="en-GB"/>
        </w:rPr>
      </w:pPr>
    </w:p>
    <w:p w14:paraId="5FD32195" w14:textId="53F06ED9" w:rsidR="00AE5E94" w:rsidRDefault="00AE5E94" w:rsidP="00AE5E94">
      <w:pPr>
        <w:pStyle w:val="berschrift2"/>
      </w:pPr>
      <w:bookmarkStart w:id="10" w:name="_Toc111649259"/>
      <w:r>
        <w:t xml:space="preserve">AAS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structure</w:t>
      </w:r>
      <w:bookmarkEnd w:id="10"/>
      <w:proofErr w:type="spellEnd"/>
    </w:p>
    <w:p w14:paraId="1EE30187" w14:textId="77777777" w:rsidR="00AE5E94" w:rsidRDefault="00AE5E94" w:rsidP="0043018D">
      <w:pPr>
        <w:ind w:left="1"/>
      </w:pPr>
    </w:p>
    <w:p w14:paraId="64867E27" w14:textId="0C2BC115" w:rsidR="00AE5E94" w:rsidRDefault="00CC1312" w:rsidP="00CC1312">
      <w:pPr>
        <w:pStyle w:val="berschrift3"/>
      </w:pPr>
      <w:bookmarkStart w:id="11" w:name="_Toc111649260"/>
      <w:r>
        <w:t xml:space="preserve">AAS source code </w:t>
      </w:r>
      <w:proofErr w:type="spellStart"/>
      <w:r>
        <w:t>location</w:t>
      </w:r>
      <w:bookmarkEnd w:id="11"/>
      <w:proofErr w:type="spellEnd"/>
    </w:p>
    <w:p w14:paraId="059B064B" w14:textId="769DF516" w:rsidR="00CC1312" w:rsidRDefault="00151BBF" w:rsidP="00151BBF">
      <w:pPr>
        <w:ind w:left="3" w:firstLine="1"/>
      </w:pPr>
      <w:r>
        <w:t xml:space="preserve">                       </w:t>
      </w:r>
      <w:hyperlink r:id="rId13" w:history="1">
        <w:r w:rsidR="00ED5409" w:rsidRPr="000A5E98">
          <w:rPr>
            <w:rStyle w:val="Hyperlink"/>
          </w:rPr>
          <w:t>https://github.com/harishpakala/PythonAASxServer</w:t>
        </w:r>
      </w:hyperlink>
    </w:p>
    <w:p w14:paraId="4155D3E1" w14:textId="77777777" w:rsidR="00151BBF" w:rsidRDefault="00151BBF" w:rsidP="00151BBF">
      <w:pPr>
        <w:ind w:left="1"/>
      </w:pPr>
    </w:p>
    <w:p w14:paraId="59742265" w14:textId="4148E281" w:rsidR="00CC1312" w:rsidRPr="00CC1312" w:rsidRDefault="00CC1312" w:rsidP="00CC1312">
      <w:pPr>
        <w:pStyle w:val="berschrift3"/>
        <w:rPr>
          <w:lang w:val="en-GB"/>
        </w:rPr>
      </w:pPr>
      <w:bookmarkStart w:id="12" w:name="_Toc111649261"/>
      <w:r w:rsidRPr="00CC1312">
        <w:rPr>
          <w:lang w:val="en-GB"/>
        </w:rPr>
        <w:lastRenderedPageBreak/>
        <w:t>Used tools and libraries including their versions</w:t>
      </w:r>
      <w:bookmarkEnd w:id="12"/>
    </w:p>
    <w:p w14:paraId="78D973DD" w14:textId="77777777" w:rsidR="00393F16" w:rsidRPr="00393F16" w:rsidRDefault="00393F16" w:rsidP="00393F16">
      <w:pPr>
        <w:ind w:left="11"/>
        <w:rPr>
          <w:lang w:val="en-GB"/>
        </w:rPr>
      </w:pPr>
      <w:proofErr w:type="spellStart"/>
      <w:r w:rsidRPr="00393F16">
        <w:rPr>
          <w:lang w:val="en-GB"/>
        </w:rPr>
        <w:t>paho-mqtt</w:t>
      </w:r>
      <w:proofErr w:type="spellEnd"/>
      <w:r w:rsidRPr="00393F16">
        <w:rPr>
          <w:lang w:val="en-GB"/>
        </w:rPr>
        <w:t>&gt;=1.5.0</w:t>
      </w:r>
    </w:p>
    <w:p w14:paraId="493ED4B4" w14:textId="77777777" w:rsidR="00393F16" w:rsidRPr="00393F16" w:rsidRDefault="00393F16" w:rsidP="00393F16">
      <w:pPr>
        <w:ind w:left="11"/>
        <w:rPr>
          <w:lang w:val="en-GB"/>
        </w:rPr>
      </w:pPr>
      <w:r w:rsidRPr="00393F16">
        <w:rPr>
          <w:lang w:val="en-GB"/>
        </w:rPr>
        <w:t>Flask&gt;=1.1.2</w:t>
      </w:r>
    </w:p>
    <w:p w14:paraId="0A72DB21" w14:textId="77777777" w:rsidR="00393F16" w:rsidRPr="00393F16" w:rsidRDefault="00393F16" w:rsidP="00393F16">
      <w:pPr>
        <w:ind w:left="11"/>
        <w:rPr>
          <w:lang w:val="en-GB"/>
        </w:rPr>
      </w:pPr>
      <w:r w:rsidRPr="00393F16">
        <w:rPr>
          <w:lang w:val="en-GB"/>
        </w:rPr>
        <w:t>Flask-RESTful&gt;=0.3.8</w:t>
      </w:r>
    </w:p>
    <w:p w14:paraId="734D3D61" w14:textId="77777777" w:rsidR="00393F16" w:rsidRPr="00393F16" w:rsidRDefault="00393F16" w:rsidP="00393F16">
      <w:pPr>
        <w:ind w:left="11"/>
        <w:rPr>
          <w:lang w:val="en-GB"/>
        </w:rPr>
      </w:pPr>
      <w:r w:rsidRPr="00393F16">
        <w:rPr>
          <w:lang w:val="en-GB"/>
        </w:rPr>
        <w:t>requests&gt;=2.24.0</w:t>
      </w:r>
    </w:p>
    <w:p w14:paraId="75389B82" w14:textId="77777777" w:rsidR="00393F16" w:rsidRPr="00393F16" w:rsidRDefault="00393F16" w:rsidP="00393F16">
      <w:pPr>
        <w:ind w:left="11"/>
        <w:rPr>
          <w:lang w:val="en-GB"/>
        </w:rPr>
      </w:pPr>
      <w:proofErr w:type="spellStart"/>
      <w:r w:rsidRPr="00393F16">
        <w:rPr>
          <w:lang w:val="en-GB"/>
        </w:rPr>
        <w:t>opcua</w:t>
      </w:r>
      <w:proofErr w:type="spellEnd"/>
      <w:r w:rsidRPr="00393F16">
        <w:rPr>
          <w:lang w:val="en-GB"/>
        </w:rPr>
        <w:t>&gt;=0.98.13</w:t>
      </w:r>
    </w:p>
    <w:p w14:paraId="17B2D260" w14:textId="77777777" w:rsidR="00393F16" w:rsidRPr="00393F16" w:rsidRDefault="00393F16" w:rsidP="00393F16">
      <w:pPr>
        <w:ind w:left="11"/>
        <w:rPr>
          <w:lang w:val="en-GB"/>
        </w:rPr>
      </w:pPr>
      <w:proofErr w:type="spellStart"/>
      <w:r w:rsidRPr="00393F16">
        <w:rPr>
          <w:lang w:val="en-GB"/>
        </w:rPr>
        <w:t>APScheduler</w:t>
      </w:r>
      <w:proofErr w:type="spellEnd"/>
      <w:r w:rsidRPr="00393F16">
        <w:rPr>
          <w:lang w:val="en-GB"/>
        </w:rPr>
        <w:t>&gt;=3.6.3</w:t>
      </w:r>
    </w:p>
    <w:p w14:paraId="423D6200" w14:textId="77777777" w:rsidR="00393F16" w:rsidRPr="00393F16" w:rsidRDefault="00393F16" w:rsidP="00393F16">
      <w:pPr>
        <w:ind w:left="11"/>
        <w:rPr>
          <w:lang w:val="en-GB"/>
        </w:rPr>
      </w:pPr>
      <w:proofErr w:type="spellStart"/>
      <w:r w:rsidRPr="00393F16">
        <w:rPr>
          <w:lang w:val="en-GB"/>
        </w:rPr>
        <w:t>jsonpickle</w:t>
      </w:r>
      <w:proofErr w:type="spellEnd"/>
      <w:r w:rsidRPr="00393F16">
        <w:rPr>
          <w:lang w:val="en-GB"/>
        </w:rPr>
        <w:t>&gt;=2.2.0</w:t>
      </w:r>
      <w:r w:rsidRPr="00393F16">
        <w:rPr>
          <w:lang w:val="en-GB"/>
        </w:rPr>
        <w:tab/>
      </w:r>
    </w:p>
    <w:p w14:paraId="47E56B86" w14:textId="77777777" w:rsidR="00393F16" w:rsidRPr="00393F16" w:rsidRDefault="00393F16" w:rsidP="00393F16">
      <w:pPr>
        <w:ind w:left="11"/>
        <w:rPr>
          <w:lang w:val="en-GB"/>
        </w:rPr>
      </w:pPr>
      <w:proofErr w:type="spellStart"/>
      <w:r w:rsidRPr="00393F16">
        <w:rPr>
          <w:lang w:val="en-GB"/>
        </w:rPr>
        <w:t>jsonschema</w:t>
      </w:r>
      <w:proofErr w:type="spellEnd"/>
      <w:r w:rsidRPr="00393F16">
        <w:rPr>
          <w:lang w:val="en-GB"/>
        </w:rPr>
        <w:t>&gt;=3.2.0</w:t>
      </w:r>
    </w:p>
    <w:p w14:paraId="24263EAA" w14:textId="475ABF22" w:rsidR="00CC1312" w:rsidRDefault="00393F16" w:rsidP="00393F16">
      <w:pPr>
        <w:ind w:left="11"/>
        <w:rPr>
          <w:lang w:val="en-GB"/>
        </w:rPr>
      </w:pPr>
      <w:r w:rsidRPr="00393F16">
        <w:rPr>
          <w:lang w:val="en-GB"/>
        </w:rPr>
        <w:t>python-</w:t>
      </w:r>
      <w:proofErr w:type="spellStart"/>
      <w:r w:rsidRPr="00393F16">
        <w:rPr>
          <w:lang w:val="en-GB"/>
        </w:rPr>
        <w:t>dotenv</w:t>
      </w:r>
      <w:proofErr w:type="spellEnd"/>
      <w:r w:rsidRPr="00393F16">
        <w:rPr>
          <w:lang w:val="en-GB"/>
        </w:rPr>
        <w:t>&gt;=0.14.0</w:t>
      </w:r>
    </w:p>
    <w:p w14:paraId="1749CD21" w14:textId="77777777" w:rsidR="00CC1312" w:rsidRPr="00CC1312" w:rsidRDefault="00CC1312" w:rsidP="00AE5E94">
      <w:pPr>
        <w:rPr>
          <w:lang w:val="en-GB"/>
        </w:rPr>
      </w:pPr>
    </w:p>
    <w:p w14:paraId="75E292EF" w14:textId="6A942B26" w:rsidR="0004572C" w:rsidRDefault="00BF29EE" w:rsidP="00DD0691">
      <w:pPr>
        <w:pStyle w:val="berschrift1"/>
      </w:pPr>
      <w:bookmarkStart w:id="13" w:name="_Toc111649262"/>
      <w:r>
        <w:t xml:space="preserve">AAS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generation</w:t>
      </w:r>
      <w:bookmarkEnd w:id="13"/>
      <w:proofErr w:type="spellEnd"/>
      <w:r>
        <w:t xml:space="preserve"> </w:t>
      </w:r>
    </w:p>
    <w:p w14:paraId="3E6CE19E" w14:textId="5EDFD661" w:rsidR="00BF29EE" w:rsidRDefault="00CC1312" w:rsidP="00CC1312">
      <w:pPr>
        <w:pStyle w:val="berschrift2"/>
      </w:pPr>
      <w:bookmarkStart w:id="14" w:name="_Toc111649263"/>
      <w:r>
        <w:t xml:space="preserve">AAS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inputs</w:t>
      </w:r>
      <w:bookmarkEnd w:id="14"/>
      <w:proofErr w:type="spellEnd"/>
    </w:p>
    <w:p w14:paraId="4C302007" w14:textId="77777777" w:rsidR="00CC1312" w:rsidRPr="00CC1312" w:rsidRDefault="00CC1312" w:rsidP="00CC1312"/>
    <w:p w14:paraId="5DDD9EC0" w14:textId="366F9BAE" w:rsidR="00CC1312" w:rsidRDefault="00CC1312" w:rsidP="00CC1312">
      <w:pPr>
        <w:pStyle w:val="berschrift2"/>
      </w:pPr>
      <w:bookmarkStart w:id="15" w:name="_Toc111649264"/>
      <w:r>
        <w:t xml:space="preserve">AAS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configuration</w:t>
      </w:r>
      <w:bookmarkEnd w:id="15"/>
      <w:proofErr w:type="spellEnd"/>
    </w:p>
    <w:p w14:paraId="72B42CB0" w14:textId="144BBBCB" w:rsidR="00CC1312" w:rsidRDefault="00BB63BE" w:rsidP="00CC1312">
      <w:pPr>
        <w:rPr>
          <w:lang w:val="en-GB"/>
        </w:rPr>
      </w:pPr>
      <w:r w:rsidRPr="00A32397">
        <w:rPr>
          <w:lang w:val="en-GB"/>
        </w:rPr>
        <w:t>Environment Variables</w:t>
      </w:r>
      <w:r w:rsidR="00A32397" w:rsidRPr="00A32397">
        <w:rPr>
          <w:lang w:val="en-GB"/>
        </w:rPr>
        <w:t xml:space="preserve"> </w:t>
      </w:r>
      <w:hyperlink r:id="rId14" w:history="1">
        <w:r w:rsidR="00A32397" w:rsidRPr="000A5E98">
          <w:rPr>
            <w:rStyle w:val="Hyperlink"/>
            <w:lang w:val="en-GB"/>
          </w:rPr>
          <w:t>https://github.com/harishpakala/PythonAASxServer/blob/main/.env</w:t>
        </w:r>
      </w:hyperlink>
    </w:p>
    <w:p w14:paraId="6DDD033A" w14:textId="77777777" w:rsidR="00A32397" w:rsidRPr="00A32397" w:rsidRDefault="00A32397" w:rsidP="00A32397">
      <w:pPr>
        <w:rPr>
          <w:lang w:val="en-GB"/>
        </w:rPr>
      </w:pPr>
      <w:r w:rsidRPr="00A32397">
        <w:rPr>
          <w:lang w:val="en-GB"/>
        </w:rPr>
        <w:t>LIA_AAS_RESTAPI_HOST_EXTERN=localhost</w:t>
      </w:r>
    </w:p>
    <w:p w14:paraId="3870065B" w14:textId="6891D08E" w:rsidR="00A32397" w:rsidRDefault="00A32397" w:rsidP="00A32397">
      <w:pPr>
        <w:rPr>
          <w:lang w:val="en-GB"/>
        </w:rPr>
      </w:pPr>
      <w:r w:rsidRPr="00A32397">
        <w:rPr>
          <w:lang w:val="en-GB"/>
        </w:rPr>
        <w:t>LIA_AAS_RESTAPI_PORT_EXTERN=60011</w:t>
      </w:r>
    </w:p>
    <w:p w14:paraId="142F4AFF" w14:textId="77777777" w:rsidR="00A32397" w:rsidRPr="00A32397" w:rsidRDefault="00A32397" w:rsidP="00A32397">
      <w:pPr>
        <w:rPr>
          <w:lang w:val="en-GB"/>
        </w:rPr>
      </w:pPr>
      <w:r w:rsidRPr="00A32397">
        <w:rPr>
          <w:lang w:val="en-GB"/>
        </w:rPr>
        <w:t>LIA_AAS_MQTT_HOST=localhost</w:t>
      </w:r>
    </w:p>
    <w:p w14:paraId="3CFAB4CC" w14:textId="0D2B866E" w:rsidR="00A32397" w:rsidRDefault="00A32397" w:rsidP="00A32397">
      <w:pPr>
        <w:rPr>
          <w:lang w:val="en-GB"/>
        </w:rPr>
      </w:pPr>
      <w:r w:rsidRPr="00A32397">
        <w:rPr>
          <w:lang w:val="en-GB"/>
        </w:rPr>
        <w:t>LIA_AAS_MQTT_PORT=1883</w:t>
      </w:r>
    </w:p>
    <w:p w14:paraId="1B18437E" w14:textId="77777777" w:rsidR="00A32397" w:rsidRPr="00A32397" w:rsidRDefault="00A32397" w:rsidP="00A32397">
      <w:pPr>
        <w:rPr>
          <w:lang w:val="en-GB"/>
        </w:rPr>
      </w:pPr>
      <w:r w:rsidRPr="00A32397">
        <w:rPr>
          <w:lang w:val="en-GB"/>
        </w:rPr>
        <w:t>LIA_PUBSUB_LISTNER_HOST=localhost</w:t>
      </w:r>
    </w:p>
    <w:p w14:paraId="59D0F244" w14:textId="0CE207D4" w:rsidR="00A32397" w:rsidRDefault="00A32397" w:rsidP="00A32397">
      <w:pPr>
        <w:rPr>
          <w:lang w:val="en-GB"/>
        </w:rPr>
      </w:pPr>
      <w:r w:rsidRPr="00A32397">
        <w:rPr>
          <w:lang w:val="en-GB"/>
        </w:rPr>
        <w:t>LIA_PUBSUB_LISTNER_PORT=4051</w:t>
      </w:r>
    </w:p>
    <w:p w14:paraId="45634A16" w14:textId="77777777" w:rsidR="00A32397" w:rsidRDefault="00A32397" w:rsidP="00A32397">
      <w:pPr>
        <w:rPr>
          <w:lang w:val="en-GB"/>
        </w:rPr>
      </w:pPr>
    </w:p>
    <w:p w14:paraId="6F7E7A34" w14:textId="7C6ADD91" w:rsidR="00CC1312" w:rsidRDefault="00CC1312" w:rsidP="00CC1312">
      <w:pPr>
        <w:pStyle w:val="berschrift2"/>
      </w:pPr>
      <w:bookmarkStart w:id="16" w:name="_Toc111649265"/>
      <w:r>
        <w:t xml:space="preserve">AAS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outputs</w:t>
      </w:r>
      <w:bookmarkEnd w:id="16"/>
      <w:proofErr w:type="spellEnd"/>
    </w:p>
    <w:p w14:paraId="2A6A2EF2" w14:textId="23F78B52" w:rsidR="004C1FDB" w:rsidRPr="00233B9D" w:rsidRDefault="00417846" w:rsidP="004C1FDB">
      <w:pPr>
        <w:pStyle w:val="Beschriftung"/>
        <w:jc w:val="both"/>
      </w:pPr>
      <w:r>
        <w:t xml:space="preserve"> </w:t>
      </w:r>
    </w:p>
    <w:p w14:paraId="199B2B30" w14:textId="37CC746C" w:rsidR="00DE18E9" w:rsidRDefault="00BF29EE" w:rsidP="00DD0691">
      <w:pPr>
        <w:pStyle w:val="berschrift1"/>
      </w:pPr>
      <w:bookmarkStart w:id="17" w:name="_Toc111649266"/>
      <w:r>
        <w:t xml:space="preserve">AAS </w:t>
      </w:r>
      <w:proofErr w:type="spellStart"/>
      <w:r>
        <w:t>usage</w:t>
      </w:r>
      <w:bookmarkEnd w:id="17"/>
      <w:proofErr w:type="spellEnd"/>
    </w:p>
    <w:p w14:paraId="42220694" w14:textId="45C6EE91" w:rsidR="00CC1312" w:rsidRDefault="00CC1312" w:rsidP="00CC1312">
      <w:pPr>
        <w:pStyle w:val="berschrift2"/>
      </w:pPr>
      <w:bookmarkStart w:id="18" w:name="_Toc111649267"/>
      <w:r>
        <w:t>AAS http/Rest interface</w:t>
      </w:r>
      <w:bookmarkEnd w:id="18"/>
    </w:p>
    <w:p w14:paraId="182DEC1A" w14:textId="00320EB5" w:rsidR="00463A75" w:rsidRDefault="00C61AA6" w:rsidP="00463A75">
      <w:pPr>
        <w:ind w:left="5"/>
      </w:pPr>
      <w:hyperlink r:id="rId15" w:history="1">
        <w:r w:rsidRPr="000A5E98">
          <w:rPr>
            <w:rStyle w:val="Hyperlink"/>
          </w:rPr>
          <w:t>http://localhost:60011/shells</w:t>
        </w:r>
      </w:hyperlink>
    </w:p>
    <w:p w14:paraId="34C752AD" w14:textId="57504C14" w:rsidR="00463A75" w:rsidRDefault="00C61AA6" w:rsidP="00C61AA6">
      <w:hyperlink r:id="rId16" w:history="1">
        <w:r w:rsidRPr="000A5E98">
          <w:rPr>
            <w:rStyle w:val="Hyperlink"/>
          </w:rPr>
          <w:t>http://localhost:60011/concept-descriptions</w:t>
        </w:r>
      </w:hyperlink>
    </w:p>
    <w:p w14:paraId="5DBB7749" w14:textId="1831F58B" w:rsidR="00463A75" w:rsidRDefault="00C61AA6" w:rsidP="00C61AA6">
      <w:hyperlink r:id="rId17" w:history="1">
        <w:r w:rsidRPr="000A5E98">
          <w:rPr>
            <w:rStyle w:val="Hyperlink"/>
          </w:rPr>
          <w:t>http://localhost:60011/submodels</w:t>
        </w:r>
      </w:hyperlink>
    </w:p>
    <w:p w14:paraId="2C87A4D4" w14:textId="77777777" w:rsidR="00C61AA6" w:rsidRDefault="00C61AA6" w:rsidP="00C61AA6"/>
    <w:p w14:paraId="43FCDE20" w14:textId="0D5F4430" w:rsidR="00463A75" w:rsidRDefault="00C61AA6" w:rsidP="00C61AA6">
      <w:pPr>
        <w:ind w:left="5"/>
      </w:pPr>
      <w:hyperlink r:id="rId18" w:history="1">
        <w:r w:rsidRPr="000A5E98">
          <w:rPr>
            <w:rStyle w:val="Hyperlink"/>
          </w:rPr>
          <w:t>http://localhost:60011/shells/&lt;path:aasIdentifier</w:t>
        </w:r>
      </w:hyperlink>
      <w:r w:rsidR="00463A75">
        <w:t>&gt;</w:t>
      </w:r>
    </w:p>
    <w:p w14:paraId="56E25A73" w14:textId="76C942BA" w:rsidR="00463A75" w:rsidRDefault="00C61AA6" w:rsidP="00C61AA6">
      <w:hyperlink r:id="rId19" w:history="1">
        <w:r w:rsidRPr="000A5E98">
          <w:rPr>
            <w:rStyle w:val="Hyperlink"/>
          </w:rPr>
          <w:t>http://localhost:60011/concept-descriptions/&lt;path:cdIdentifier</w:t>
        </w:r>
      </w:hyperlink>
      <w:r w:rsidR="00463A75">
        <w:t>&gt;</w:t>
      </w:r>
    </w:p>
    <w:p w14:paraId="44B4CC0A" w14:textId="1D4DD210" w:rsidR="00463A75" w:rsidRDefault="00C61AA6" w:rsidP="00C61AA6">
      <w:hyperlink r:id="rId20" w:history="1">
        <w:r w:rsidRPr="000A5E98">
          <w:rPr>
            <w:rStyle w:val="Hyperlink"/>
          </w:rPr>
          <w:t>http://localhost:60011/submodels/&lt;path:submodelIdentifier&gt;/submodel</w:t>
        </w:r>
      </w:hyperlink>
    </w:p>
    <w:p w14:paraId="67046270" w14:textId="3A49FCA4" w:rsidR="00463A75" w:rsidRDefault="00C61AA6" w:rsidP="00C61AA6">
      <w:hyperlink r:id="rId21" w:history="1">
        <w:r w:rsidRPr="000A5E98">
          <w:rPr>
            <w:rStyle w:val="Hyperlink"/>
          </w:rPr>
          <w:t>http://localhost:60011/submodels/&lt;path:submodelIdentifier&gt;/submodel/submodel-elements/&lt;path:idShortPath</w:t>
        </w:r>
      </w:hyperlink>
      <w:r w:rsidR="00463A75">
        <w:t>&gt;</w:t>
      </w:r>
    </w:p>
    <w:p w14:paraId="28B92BB6" w14:textId="77777777" w:rsidR="00C61AA6" w:rsidRDefault="00C61AA6" w:rsidP="00C61AA6"/>
    <w:p w14:paraId="2E41557B" w14:textId="47284BA5" w:rsidR="00463A75" w:rsidRDefault="00C61AA6" w:rsidP="00C61AA6">
      <w:hyperlink r:id="rId22" w:history="1">
        <w:r w:rsidRPr="000A5E98">
          <w:rPr>
            <w:rStyle w:val="Hyperlink"/>
          </w:rPr>
          <w:t>http://localhost:60011/shells/&lt;path:aasIdentifier&gt;/aas/submodels</w:t>
        </w:r>
      </w:hyperlink>
    </w:p>
    <w:p w14:paraId="1B790DA7" w14:textId="2C927D03" w:rsidR="00463A75" w:rsidRDefault="00C61AA6" w:rsidP="00C61AA6">
      <w:hyperlink r:id="rId23" w:history="1">
        <w:r w:rsidRPr="000A5E98">
          <w:rPr>
            <w:rStyle w:val="Hyperlink"/>
          </w:rPr>
          <w:t>http://localhost:60011/submodels/&lt;path:submodelIdentifier&gt;/submodel/submodel-elements</w:t>
        </w:r>
      </w:hyperlink>
    </w:p>
    <w:p w14:paraId="0E0D7B77" w14:textId="663DA8E2" w:rsidR="00463A75" w:rsidRDefault="00C61AA6" w:rsidP="00C61AA6">
      <w:hyperlink r:id="rId24" w:history="1">
        <w:r w:rsidRPr="000A5E98">
          <w:rPr>
            <w:rStyle w:val="Hyperlink"/>
          </w:rPr>
          <w:t>http://localhost:60011/shells/&lt;path:aasIdentifier&gt;/submodels/&lt;path:submodelIdentifier&gt;/submodel/submodel-elements/&lt;path:idShortPath</w:t>
        </w:r>
      </w:hyperlink>
      <w:r w:rsidR="00463A75">
        <w:t>&gt;</w:t>
      </w:r>
    </w:p>
    <w:p w14:paraId="364635C2" w14:textId="42B7D120" w:rsidR="00463A75" w:rsidRDefault="00C61AA6" w:rsidP="00C61AA6">
      <w:hyperlink r:id="rId25" w:history="1">
        <w:r w:rsidRPr="000A5E98">
          <w:rPr>
            <w:rStyle w:val="Hyperlink"/>
          </w:rPr>
          <w:t>http://localhost:60011/shells/&lt;path:aasIdentifier&gt;/aas</w:t>
        </w:r>
      </w:hyperlink>
    </w:p>
    <w:p w14:paraId="7BBAF8FA" w14:textId="170A32A3" w:rsidR="00E061F8" w:rsidRDefault="00C61AA6" w:rsidP="00C61AA6">
      <w:hyperlink r:id="rId26" w:history="1">
        <w:r w:rsidRPr="000A5E98">
          <w:rPr>
            <w:rStyle w:val="Hyperlink"/>
          </w:rPr>
          <w:t>http://localhost:60011/shells/&lt;path:aasIdentifier&gt;/aas/asset-information</w:t>
        </w:r>
      </w:hyperlink>
    </w:p>
    <w:p w14:paraId="36EF9DEE" w14:textId="77777777" w:rsidR="00232BF3" w:rsidRPr="00151BBF" w:rsidRDefault="00232BF3" w:rsidP="00C61AA6">
      <w:bookmarkStart w:id="19" w:name="_Toc111649268"/>
    </w:p>
    <w:p w14:paraId="7C4A2FBE" w14:textId="7BE96601" w:rsidR="0004572C" w:rsidRDefault="00BF29EE" w:rsidP="00CC1312">
      <w:pPr>
        <w:pStyle w:val="berschrift2"/>
      </w:pPr>
      <w:r>
        <w:t xml:space="preserve">AAS </w:t>
      </w:r>
      <w:r w:rsidR="00C61AA6">
        <w:t xml:space="preserve">Client </w:t>
      </w:r>
      <w:r>
        <w:t xml:space="preserve">UI </w:t>
      </w:r>
      <w:proofErr w:type="spellStart"/>
      <w:r w:rsidR="0004572C">
        <w:t>Visualis</w:t>
      </w:r>
      <w:r>
        <w:t>ation</w:t>
      </w:r>
      <w:bookmarkEnd w:id="19"/>
      <w:proofErr w:type="spellEnd"/>
    </w:p>
    <w:p w14:paraId="376532D4" w14:textId="78AD87D0" w:rsidR="00061BB9" w:rsidRDefault="00061BB9" w:rsidP="00061BB9">
      <w:pPr>
        <w:pStyle w:val="Beschriftung"/>
        <w:jc w:val="both"/>
      </w:pPr>
    </w:p>
    <w:p w14:paraId="5F467EE8" w14:textId="0781B6B9" w:rsidR="002C57D5" w:rsidRPr="00D26104" w:rsidRDefault="002C57D5" w:rsidP="002C57D5">
      <w:pPr>
        <w:pStyle w:val="berschrift2"/>
        <w:rPr>
          <w:lang w:val="en-GB"/>
        </w:rPr>
      </w:pPr>
      <w:r>
        <w:t xml:space="preserve">AAS Client </w:t>
      </w:r>
      <w:r>
        <w:t>PUB Sub</w:t>
      </w:r>
    </w:p>
    <w:p w14:paraId="34402263" w14:textId="77777777" w:rsidR="002C57D5" w:rsidRPr="00D26104" w:rsidRDefault="002C57D5" w:rsidP="002C57D5">
      <w:pPr>
        <w:rPr>
          <w:lang w:val="en-GB"/>
        </w:rPr>
      </w:pPr>
    </w:p>
    <w:p w14:paraId="26945CF0" w14:textId="26A8D412" w:rsidR="00A048E4" w:rsidRPr="00104278" w:rsidRDefault="00A048E4" w:rsidP="00DD0691">
      <w:pPr>
        <w:pStyle w:val="berschrift1"/>
      </w:pPr>
      <w:bookmarkStart w:id="20" w:name="_Toc111649269"/>
      <w:proofErr w:type="spellStart"/>
      <w:r w:rsidRPr="00104278">
        <w:t>Literatur</w:t>
      </w:r>
      <w:r w:rsidR="00BF29EE">
        <w:t>e</w:t>
      </w:r>
      <w:bookmarkEnd w:id="20"/>
      <w:proofErr w:type="spellEnd"/>
    </w:p>
    <w:p w14:paraId="24BE2414" w14:textId="47D7C13D" w:rsidR="001B5FA6" w:rsidRPr="001513B0" w:rsidRDefault="001B5FA6" w:rsidP="001513B0">
      <w:pPr>
        <w:pStyle w:val="Listenabsatz"/>
        <w:spacing w:after="200" w:line="276" w:lineRule="auto"/>
        <w:ind w:left="767" w:hanging="360"/>
        <w:jc w:val="left"/>
        <w:rPr>
          <w:rFonts w:ascii="Times New Roman" w:hAnsi="Times New Roman"/>
          <w:sz w:val="20"/>
          <w:szCs w:val="20"/>
        </w:rPr>
      </w:pPr>
      <w:r w:rsidRPr="001513B0">
        <w:rPr>
          <w:rFonts w:ascii="Times New Roman" w:hAnsi="Times New Roman"/>
          <w:sz w:val="20"/>
          <w:szCs w:val="20"/>
        </w:rPr>
        <w:t>[</w:t>
      </w:r>
      <w:bookmarkStart w:id="21" w:name="lit1"/>
      <w:r w:rsidRPr="001513B0">
        <w:rPr>
          <w:rFonts w:ascii="Times New Roman" w:hAnsi="Times New Roman"/>
          <w:sz w:val="20"/>
          <w:szCs w:val="20"/>
        </w:rPr>
        <w:t>1</w:t>
      </w:r>
      <w:bookmarkEnd w:id="21"/>
      <w:r w:rsidRPr="001513B0">
        <w:rPr>
          <w:rFonts w:ascii="Times New Roman" w:hAnsi="Times New Roman"/>
          <w:sz w:val="20"/>
          <w:szCs w:val="20"/>
        </w:rPr>
        <w:t>]</w:t>
      </w:r>
      <w:r w:rsidRPr="001513B0">
        <w:rPr>
          <w:rFonts w:ascii="Times New Roman" w:hAnsi="Times New Roman"/>
          <w:sz w:val="20"/>
          <w:szCs w:val="20"/>
        </w:rPr>
        <w:tab/>
      </w:r>
      <w:proofErr w:type="spellStart"/>
      <w:r w:rsidR="005B49C7">
        <w:rPr>
          <w:rFonts w:ascii="Times New Roman" w:hAnsi="Times New Roman"/>
          <w:sz w:val="20"/>
          <w:szCs w:val="20"/>
        </w:rPr>
        <w:t>blablabla</w:t>
      </w:r>
      <w:proofErr w:type="spellEnd"/>
    </w:p>
    <w:sectPr w:rsidR="001B5FA6" w:rsidRPr="001513B0" w:rsidSect="0099622F">
      <w:headerReference w:type="default" r:id="rId27"/>
      <w:pgSz w:w="11906" w:h="16838" w:code="9"/>
      <w:pgMar w:top="1418" w:right="1418" w:bottom="1134" w:left="1418" w:header="709" w:footer="709" w:gutter="0"/>
      <w:paperSrc w:first="258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3C008" w14:textId="77777777" w:rsidR="00B5343E" w:rsidRDefault="00B5343E">
      <w:r>
        <w:separator/>
      </w:r>
    </w:p>
  </w:endnote>
  <w:endnote w:type="continuationSeparator" w:id="0">
    <w:p w14:paraId="3212FBEF" w14:textId="77777777" w:rsidR="00B5343E" w:rsidRDefault="00B53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87FD3" w14:textId="3C2AA03B" w:rsidR="00893AF9" w:rsidRDefault="00893AF9" w:rsidP="00893AF9">
    <w:pPr>
      <w:pStyle w:val="Kopfzeile"/>
      <w:pBdr>
        <w:bottom w:val="single" w:sz="4" w:space="1" w:color="auto"/>
      </w:pBdr>
      <w:tabs>
        <w:tab w:val="clear" w:pos="9072"/>
        <w:tab w:val="right" w:pos="9070"/>
      </w:tabs>
      <w:rPr>
        <w:sz w:val="22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0E9C66BF" wp14:editId="211E5D7E">
          <wp:simplePos x="0" y="0"/>
          <wp:positionH relativeFrom="margin">
            <wp:posOffset>-532435</wp:posOffset>
          </wp:positionH>
          <wp:positionV relativeFrom="page">
            <wp:posOffset>61828</wp:posOffset>
          </wp:positionV>
          <wp:extent cx="3805555" cy="535940"/>
          <wp:effectExtent l="0" t="0" r="4445" b="0"/>
          <wp:wrapNone/>
          <wp:docPr id="5" name="Bild 1" descr="EIT_SIGN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IT_SIGN_w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5555" cy="535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AAA017" w14:textId="1A1F66BA" w:rsidR="006B01CE" w:rsidRDefault="00893AF9" w:rsidP="00893AF9">
    <w:pPr>
      <w:pStyle w:val="Fuzeile"/>
      <w:jc w:val="right"/>
    </w:pPr>
    <w:r>
      <w:tab/>
      <w:t xml:space="preserve">        LIA AAS Python Description </w:t>
    </w:r>
    <w:r>
      <w:tab/>
    </w:r>
    <w:r>
      <w:tab/>
    </w:r>
    <w:r>
      <w:tab/>
    </w:r>
    <w:r>
      <w:tab/>
    </w:r>
    <w:r>
      <w:tab/>
    </w:r>
    <w:r w:rsidR="006B01CE">
      <w:tab/>
    </w:r>
    <w:r>
      <w:t xml:space="preserve">                                               </w:t>
    </w:r>
    <w:r w:rsidR="006B01CE">
      <w:t xml:space="preserve">- </w:t>
    </w:r>
    <w:r w:rsidR="006B01CE">
      <w:fldChar w:fldCharType="begin"/>
    </w:r>
    <w:r w:rsidR="006B01CE">
      <w:instrText>PAGE   \* MERGEFORMAT</w:instrText>
    </w:r>
    <w:r w:rsidR="006B01CE">
      <w:fldChar w:fldCharType="separate"/>
    </w:r>
    <w:r w:rsidR="006B01CE">
      <w:rPr>
        <w:noProof/>
      </w:rPr>
      <w:t>18</w:t>
    </w:r>
    <w:r w:rsidR="006B01CE">
      <w:fldChar w:fldCharType="end"/>
    </w:r>
    <w:r w:rsidR="006B01CE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4E97C" w14:textId="77777777" w:rsidR="00B5343E" w:rsidRDefault="00B5343E">
      <w:r>
        <w:separator/>
      </w:r>
    </w:p>
  </w:footnote>
  <w:footnote w:type="continuationSeparator" w:id="0">
    <w:p w14:paraId="6E8C3772" w14:textId="77777777" w:rsidR="00B5343E" w:rsidRDefault="00B53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C9B69" w14:textId="5156DF0D" w:rsidR="006B01CE" w:rsidRDefault="00893AF9" w:rsidP="00893AF9">
    <w:pPr>
      <w:pStyle w:val="Kopfzeile"/>
      <w:pBdr>
        <w:bottom w:val="single" w:sz="4" w:space="1" w:color="auto"/>
      </w:pBdr>
      <w:tabs>
        <w:tab w:val="clear" w:pos="9072"/>
        <w:tab w:val="right" w:pos="9070"/>
      </w:tabs>
      <w:rPr>
        <w:sz w:val="2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BF59FE5" wp14:editId="37DA8F1B">
          <wp:simplePos x="0" y="0"/>
          <wp:positionH relativeFrom="margin">
            <wp:posOffset>-532435</wp:posOffset>
          </wp:positionH>
          <wp:positionV relativeFrom="page">
            <wp:posOffset>61828</wp:posOffset>
          </wp:positionV>
          <wp:extent cx="3805555" cy="535940"/>
          <wp:effectExtent l="0" t="0" r="4445" b="0"/>
          <wp:wrapNone/>
          <wp:docPr id="1" name="Bild 1" descr="EIT_SIGN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IT_SIGN_w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5555" cy="535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2"/>
      </w:rPr>
      <w:tab/>
    </w:r>
  </w:p>
  <w:p w14:paraId="7872F23E" w14:textId="77777777" w:rsidR="006B01CE" w:rsidRPr="00CF47F7" w:rsidRDefault="006B01CE" w:rsidP="00CF47F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B9975" w14:textId="77777777" w:rsidR="006B01CE" w:rsidRDefault="006B01CE" w:rsidP="00CF47F7">
    <w:pPr>
      <w:pStyle w:val="Kopfzeile"/>
      <w:pBdr>
        <w:bottom w:val="single" w:sz="4" w:space="1" w:color="auto"/>
      </w:pBdr>
      <w:rPr>
        <w:sz w:val="22"/>
      </w:rPr>
    </w:pPr>
    <w:r w:rsidRPr="00C13532">
      <w:t>K</w:t>
    </w:r>
    <w:r>
      <w:t>opfzeile = Arial 9</w:t>
    </w:r>
    <w:r w:rsidRPr="00C13532">
      <w:t>, Kapitälchen</w:t>
    </w:r>
    <w:r>
      <w:rPr>
        <w:sz w:val="16"/>
      </w:rPr>
      <w:tab/>
    </w:r>
    <w:r>
      <w:rPr>
        <w:sz w:val="16"/>
      </w:rPr>
      <w:tab/>
    </w:r>
    <w:r>
      <w:rPr>
        <w:sz w:val="22"/>
      </w:rPr>
      <w:t xml:space="preserve">- </w:t>
    </w:r>
    <w:r>
      <w:rPr>
        <w:sz w:val="22"/>
      </w:rPr>
      <w:fldChar w:fldCharType="begin"/>
    </w:r>
    <w:r>
      <w:rPr>
        <w:sz w:val="22"/>
      </w:rPr>
      <w:instrText xml:space="preserve"> PAGE  \* ROMAN </w:instrText>
    </w:r>
    <w:r>
      <w:rPr>
        <w:sz w:val="22"/>
      </w:rPr>
      <w:fldChar w:fldCharType="separate"/>
    </w:r>
    <w:r>
      <w:rPr>
        <w:noProof/>
        <w:sz w:val="22"/>
      </w:rPr>
      <w:t>I</w:t>
    </w:r>
    <w:r>
      <w:rPr>
        <w:sz w:val="22"/>
      </w:rPr>
      <w:fldChar w:fldCharType="end"/>
    </w:r>
    <w:r>
      <w:rPr>
        <w:sz w:val="22"/>
      </w:rPr>
      <w:t xml:space="preserve"> -</w:t>
    </w:r>
  </w:p>
  <w:p w14:paraId="46CAE85B" w14:textId="77777777" w:rsidR="006B01CE" w:rsidRDefault="006B01C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1FED5" w14:textId="197C44E0" w:rsidR="006B01CE" w:rsidRDefault="006B01CE">
    <w:pPr>
      <w:pStyle w:val="Kopfzeile"/>
      <w:pBdr>
        <w:bottom w:val="single" w:sz="4" w:space="1" w:color="auto"/>
      </w:pBdr>
      <w:rPr>
        <w:sz w:val="22"/>
      </w:rPr>
    </w:pP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>
      <w:rPr>
        <w:noProof/>
      </w:rPr>
      <w:fldChar w:fldCharType="separate"/>
    </w:r>
    <w:r w:rsidR="00193656">
      <w:rPr>
        <w:noProof/>
      </w:rPr>
      <w:t>Literature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8A267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F2E5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D64B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C412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7053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CFA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4C04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DC8E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7CA0F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F83E75"/>
    <w:multiLevelType w:val="hybridMultilevel"/>
    <w:tmpl w:val="EB025846"/>
    <w:lvl w:ilvl="0" w:tplc="2DDA52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1F545A"/>
    <w:multiLevelType w:val="hybridMultilevel"/>
    <w:tmpl w:val="E77C1A08"/>
    <w:lvl w:ilvl="0" w:tplc="04070001">
      <w:start w:val="56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476758"/>
    <w:multiLevelType w:val="hybridMultilevel"/>
    <w:tmpl w:val="5A2476C0"/>
    <w:lvl w:ilvl="0" w:tplc="41B66FEE">
      <w:start w:val="1"/>
      <w:numFmt w:val="bullet"/>
      <w:pStyle w:val="Aufzhlung2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8B0944"/>
    <w:multiLevelType w:val="hybridMultilevel"/>
    <w:tmpl w:val="95EADB50"/>
    <w:lvl w:ilvl="0" w:tplc="10DE92E4">
      <w:start w:val="1"/>
      <w:numFmt w:val="bullet"/>
      <w:pStyle w:val="Aufzhlung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hint="default"/>
      </w:rPr>
    </w:lvl>
    <w:lvl w:ilvl="2" w:tplc="04070005">
      <w:numFmt w:val="bullet"/>
      <w:lvlText w:val="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  <w:sz w:val="14"/>
      </w:rPr>
    </w:lvl>
    <w:lvl w:ilvl="3" w:tplc="04070001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13" w15:restartNumberingAfterBreak="0">
    <w:nsid w:val="0C640598"/>
    <w:multiLevelType w:val="hybridMultilevel"/>
    <w:tmpl w:val="E98663FE"/>
    <w:lvl w:ilvl="0" w:tplc="519AFC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676D82"/>
    <w:multiLevelType w:val="hybridMultilevel"/>
    <w:tmpl w:val="B374E8D6"/>
    <w:lvl w:ilvl="0" w:tplc="A9D03B9A">
      <w:start w:val="1"/>
      <w:numFmt w:val="upperRoman"/>
      <w:pStyle w:val="Numerierung3"/>
      <w:lvlText w:val="%1."/>
      <w:lvlJc w:val="left"/>
      <w:pPr>
        <w:tabs>
          <w:tab w:val="num" w:pos="2568"/>
        </w:tabs>
        <w:ind w:left="220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862"/>
        </w:tabs>
        <w:ind w:left="286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582"/>
        </w:tabs>
        <w:ind w:left="358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302"/>
        </w:tabs>
        <w:ind w:left="430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022"/>
        </w:tabs>
        <w:ind w:left="502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742"/>
        </w:tabs>
        <w:ind w:left="574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462"/>
        </w:tabs>
        <w:ind w:left="646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182"/>
        </w:tabs>
        <w:ind w:left="718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902"/>
        </w:tabs>
        <w:ind w:left="7902" w:hanging="180"/>
      </w:pPr>
    </w:lvl>
  </w:abstractNum>
  <w:abstractNum w:abstractNumId="15" w15:restartNumberingAfterBreak="0">
    <w:nsid w:val="1067760F"/>
    <w:multiLevelType w:val="hybridMultilevel"/>
    <w:tmpl w:val="0824C580"/>
    <w:lvl w:ilvl="0" w:tplc="469A1372">
      <w:start w:val="1"/>
      <w:numFmt w:val="lowerLetter"/>
      <w:pStyle w:val="Numerierung2"/>
      <w:lvlText w:val="%1."/>
      <w:lvlJc w:val="left"/>
      <w:pPr>
        <w:tabs>
          <w:tab w:val="num" w:pos="851"/>
        </w:tabs>
        <w:ind w:left="851" w:hanging="426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0A634A1"/>
    <w:multiLevelType w:val="hybridMultilevel"/>
    <w:tmpl w:val="0038D2D8"/>
    <w:lvl w:ilvl="0" w:tplc="71BE23D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B07FE8"/>
    <w:multiLevelType w:val="hybridMultilevel"/>
    <w:tmpl w:val="5784B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2017F"/>
    <w:multiLevelType w:val="hybridMultilevel"/>
    <w:tmpl w:val="0B26FB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7496F"/>
    <w:multiLevelType w:val="hybridMultilevel"/>
    <w:tmpl w:val="B2807B38"/>
    <w:lvl w:ilvl="0" w:tplc="4434C9D2">
      <w:start w:val="1"/>
      <w:numFmt w:val="bullet"/>
      <w:pStyle w:val="Aufzhlung3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CA47C8"/>
    <w:multiLevelType w:val="hybridMultilevel"/>
    <w:tmpl w:val="FCEEC530"/>
    <w:lvl w:ilvl="0" w:tplc="2EBC61B4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4308EFA8">
      <w:start w:val="1"/>
      <w:numFmt w:val="decimal"/>
      <w:pStyle w:val="Numerierung"/>
      <w:lvlText w:val="%2."/>
      <w:lvlJc w:val="left"/>
      <w:pPr>
        <w:tabs>
          <w:tab w:val="num" w:pos="1440"/>
        </w:tabs>
        <w:ind w:left="1440" w:hanging="360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B20C5"/>
    <w:multiLevelType w:val="hybridMultilevel"/>
    <w:tmpl w:val="D0746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E539E4"/>
    <w:multiLevelType w:val="multilevel"/>
    <w:tmpl w:val="6896A272"/>
    <w:lvl w:ilvl="0">
      <w:start w:val="1"/>
      <w:numFmt w:val="decimal"/>
      <w:pStyle w:val="berschrift1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7516162E"/>
    <w:multiLevelType w:val="hybridMultilevel"/>
    <w:tmpl w:val="93E40DD2"/>
    <w:lvl w:ilvl="0" w:tplc="4DF64B0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E9504D"/>
    <w:multiLevelType w:val="singleLevel"/>
    <w:tmpl w:val="684A3D48"/>
    <w:lvl w:ilvl="0">
      <w:start w:val="1"/>
      <w:numFmt w:val="lowerLetter"/>
      <w:pStyle w:val="Buchstabe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11"/>
  </w:num>
  <w:num w:numId="3">
    <w:abstractNumId w:val="19"/>
  </w:num>
  <w:num w:numId="4">
    <w:abstractNumId w:val="24"/>
  </w:num>
  <w:num w:numId="5">
    <w:abstractNumId w:val="20"/>
  </w:num>
  <w:num w:numId="6">
    <w:abstractNumId w:val="15"/>
  </w:num>
  <w:num w:numId="7">
    <w:abstractNumId w:val="14"/>
  </w:num>
  <w:num w:numId="8">
    <w:abstractNumId w:val="22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15"/>
  </w:num>
  <w:num w:numId="20">
    <w:abstractNumId w:val="15"/>
  </w:num>
  <w:num w:numId="21">
    <w:abstractNumId w:val="20"/>
  </w:num>
  <w:num w:numId="22">
    <w:abstractNumId w:val="14"/>
  </w:num>
  <w:num w:numId="23">
    <w:abstractNumId w:val="15"/>
  </w:num>
  <w:num w:numId="24">
    <w:abstractNumId w:val="14"/>
  </w:num>
  <w:num w:numId="25">
    <w:abstractNumId w:val="20"/>
  </w:num>
  <w:num w:numId="26">
    <w:abstractNumId w:val="20"/>
  </w:num>
  <w:num w:numId="27">
    <w:abstractNumId w:val="20"/>
  </w:num>
  <w:num w:numId="28">
    <w:abstractNumId w:val="15"/>
  </w:num>
  <w:num w:numId="29">
    <w:abstractNumId w:val="15"/>
  </w:num>
  <w:num w:numId="30">
    <w:abstractNumId w:val="15"/>
  </w:num>
  <w:num w:numId="31">
    <w:abstractNumId w:val="14"/>
  </w:num>
  <w:num w:numId="32">
    <w:abstractNumId w:val="14"/>
  </w:num>
  <w:num w:numId="33">
    <w:abstractNumId w:val="15"/>
    <w:lvlOverride w:ilvl="0">
      <w:startOverride w:val="1"/>
    </w:lvlOverride>
  </w:num>
  <w:num w:numId="34">
    <w:abstractNumId w:val="15"/>
    <w:lvlOverride w:ilvl="0">
      <w:startOverride w:val="1"/>
    </w:lvlOverride>
  </w:num>
  <w:num w:numId="35">
    <w:abstractNumId w:val="13"/>
  </w:num>
  <w:num w:numId="36">
    <w:abstractNumId w:val="16"/>
  </w:num>
  <w:num w:numId="37">
    <w:abstractNumId w:val="18"/>
  </w:num>
  <w:num w:numId="38">
    <w:abstractNumId w:val="23"/>
  </w:num>
  <w:num w:numId="39">
    <w:abstractNumId w:val="17"/>
  </w:num>
  <w:num w:numId="40">
    <w:abstractNumId w:val="21"/>
  </w:num>
  <w:num w:numId="41">
    <w:abstractNumId w:val="10"/>
  </w:num>
  <w:num w:numId="4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D41"/>
    <w:rsid w:val="000006F8"/>
    <w:rsid w:val="00003F62"/>
    <w:rsid w:val="00015664"/>
    <w:rsid w:val="0003430E"/>
    <w:rsid w:val="0004572C"/>
    <w:rsid w:val="0005006E"/>
    <w:rsid w:val="00054CDB"/>
    <w:rsid w:val="00061BB9"/>
    <w:rsid w:val="00067CF5"/>
    <w:rsid w:val="000750E0"/>
    <w:rsid w:val="00084C85"/>
    <w:rsid w:val="00086211"/>
    <w:rsid w:val="00087B5C"/>
    <w:rsid w:val="0009759B"/>
    <w:rsid w:val="000A6173"/>
    <w:rsid w:val="000B6AAF"/>
    <w:rsid w:val="000D4CA8"/>
    <w:rsid w:val="000E7842"/>
    <w:rsid w:val="00100C48"/>
    <w:rsid w:val="00103A4A"/>
    <w:rsid w:val="00104278"/>
    <w:rsid w:val="0011234E"/>
    <w:rsid w:val="00126621"/>
    <w:rsid w:val="00131D53"/>
    <w:rsid w:val="001325A0"/>
    <w:rsid w:val="001465FB"/>
    <w:rsid w:val="001513B0"/>
    <w:rsid w:val="00151BBF"/>
    <w:rsid w:val="00152CCF"/>
    <w:rsid w:val="00153A84"/>
    <w:rsid w:val="0016313B"/>
    <w:rsid w:val="00164C41"/>
    <w:rsid w:val="001702ED"/>
    <w:rsid w:val="001756A7"/>
    <w:rsid w:val="001821BE"/>
    <w:rsid w:val="00193656"/>
    <w:rsid w:val="00195D41"/>
    <w:rsid w:val="001A004F"/>
    <w:rsid w:val="001A5B47"/>
    <w:rsid w:val="001B4CFA"/>
    <w:rsid w:val="001B5FA6"/>
    <w:rsid w:val="001D4234"/>
    <w:rsid w:val="001D556E"/>
    <w:rsid w:val="001D6043"/>
    <w:rsid w:val="001D6DA0"/>
    <w:rsid w:val="001E3F5B"/>
    <w:rsid w:val="001F5CF3"/>
    <w:rsid w:val="001F72AF"/>
    <w:rsid w:val="001F769D"/>
    <w:rsid w:val="00221B90"/>
    <w:rsid w:val="00232BF3"/>
    <w:rsid w:val="00233B9D"/>
    <w:rsid w:val="00235E5F"/>
    <w:rsid w:val="00236352"/>
    <w:rsid w:val="00236FEA"/>
    <w:rsid w:val="002439FA"/>
    <w:rsid w:val="002453EC"/>
    <w:rsid w:val="00251651"/>
    <w:rsid w:val="00252D27"/>
    <w:rsid w:val="00264F93"/>
    <w:rsid w:val="00273167"/>
    <w:rsid w:val="00274784"/>
    <w:rsid w:val="00275423"/>
    <w:rsid w:val="00296752"/>
    <w:rsid w:val="002A0C96"/>
    <w:rsid w:val="002B4C7E"/>
    <w:rsid w:val="002C0353"/>
    <w:rsid w:val="002C57D5"/>
    <w:rsid w:val="002D6BB6"/>
    <w:rsid w:val="002E6723"/>
    <w:rsid w:val="003010B6"/>
    <w:rsid w:val="00306A98"/>
    <w:rsid w:val="0030704E"/>
    <w:rsid w:val="0031090E"/>
    <w:rsid w:val="00310E77"/>
    <w:rsid w:val="00315C41"/>
    <w:rsid w:val="0032025F"/>
    <w:rsid w:val="00323C88"/>
    <w:rsid w:val="00330FD7"/>
    <w:rsid w:val="00332FB0"/>
    <w:rsid w:val="003364E4"/>
    <w:rsid w:val="00340E0D"/>
    <w:rsid w:val="00347BED"/>
    <w:rsid w:val="003509F9"/>
    <w:rsid w:val="00355789"/>
    <w:rsid w:val="00357080"/>
    <w:rsid w:val="0036596B"/>
    <w:rsid w:val="00376550"/>
    <w:rsid w:val="00382352"/>
    <w:rsid w:val="00392CA7"/>
    <w:rsid w:val="00393F16"/>
    <w:rsid w:val="00395057"/>
    <w:rsid w:val="003B1CDF"/>
    <w:rsid w:val="003C2E67"/>
    <w:rsid w:val="003C697D"/>
    <w:rsid w:val="003D1C4B"/>
    <w:rsid w:val="003E1DDA"/>
    <w:rsid w:val="003F166B"/>
    <w:rsid w:val="003F4B5A"/>
    <w:rsid w:val="003F5A58"/>
    <w:rsid w:val="003F68CD"/>
    <w:rsid w:val="003F73D1"/>
    <w:rsid w:val="0040259B"/>
    <w:rsid w:val="00405606"/>
    <w:rsid w:val="004108D3"/>
    <w:rsid w:val="004171C1"/>
    <w:rsid w:val="00417846"/>
    <w:rsid w:val="00417F72"/>
    <w:rsid w:val="00421255"/>
    <w:rsid w:val="0043018D"/>
    <w:rsid w:val="00430EB6"/>
    <w:rsid w:val="00432F40"/>
    <w:rsid w:val="0043322E"/>
    <w:rsid w:val="004337DD"/>
    <w:rsid w:val="0044354E"/>
    <w:rsid w:val="004502F3"/>
    <w:rsid w:val="004515B4"/>
    <w:rsid w:val="00462A07"/>
    <w:rsid w:val="00463A75"/>
    <w:rsid w:val="00466A0D"/>
    <w:rsid w:val="0047170F"/>
    <w:rsid w:val="00473991"/>
    <w:rsid w:val="0047532D"/>
    <w:rsid w:val="004811E0"/>
    <w:rsid w:val="0048310F"/>
    <w:rsid w:val="004946AE"/>
    <w:rsid w:val="0049741D"/>
    <w:rsid w:val="004A05A5"/>
    <w:rsid w:val="004C0925"/>
    <w:rsid w:val="004C1FDB"/>
    <w:rsid w:val="004F251B"/>
    <w:rsid w:val="004F3483"/>
    <w:rsid w:val="004F34C3"/>
    <w:rsid w:val="005004BA"/>
    <w:rsid w:val="005011E1"/>
    <w:rsid w:val="00510B14"/>
    <w:rsid w:val="0051340F"/>
    <w:rsid w:val="00515B2B"/>
    <w:rsid w:val="00520735"/>
    <w:rsid w:val="00522174"/>
    <w:rsid w:val="00524884"/>
    <w:rsid w:val="00535F44"/>
    <w:rsid w:val="005431CE"/>
    <w:rsid w:val="0055073C"/>
    <w:rsid w:val="005532AE"/>
    <w:rsid w:val="00556B05"/>
    <w:rsid w:val="005632FB"/>
    <w:rsid w:val="0057276D"/>
    <w:rsid w:val="00581DB4"/>
    <w:rsid w:val="005825A4"/>
    <w:rsid w:val="00593EA4"/>
    <w:rsid w:val="005A68D2"/>
    <w:rsid w:val="005A7387"/>
    <w:rsid w:val="005B49C7"/>
    <w:rsid w:val="005B6BF0"/>
    <w:rsid w:val="005C36FB"/>
    <w:rsid w:val="005C60A6"/>
    <w:rsid w:val="005E3573"/>
    <w:rsid w:val="005E463A"/>
    <w:rsid w:val="005E57F8"/>
    <w:rsid w:val="006142FC"/>
    <w:rsid w:val="00621ED5"/>
    <w:rsid w:val="0063024D"/>
    <w:rsid w:val="00637AC2"/>
    <w:rsid w:val="00652FB3"/>
    <w:rsid w:val="00666354"/>
    <w:rsid w:val="00670221"/>
    <w:rsid w:val="006740DC"/>
    <w:rsid w:val="00674314"/>
    <w:rsid w:val="00674EA6"/>
    <w:rsid w:val="00680D00"/>
    <w:rsid w:val="00683C7E"/>
    <w:rsid w:val="00687298"/>
    <w:rsid w:val="00693043"/>
    <w:rsid w:val="00697D27"/>
    <w:rsid w:val="006A6A99"/>
    <w:rsid w:val="006B01CE"/>
    <w:rsid w:val="006C247A"/>
    <w:rsid w:val="006C2791"/>
    <w:rsid w:val="006E5A4B"/>
    <w:rsid w:val="006F0815"/>
    <w:rsid w:val="007135D2"/>
    <w:rsid w:val="00762D2C"/>
    <w:rsid w:val="007630A2"/>
    <w:rsid w:val="0076542B"/>
    <w:rsid w:val="00773673"/>
    <w:rsid w:val="00784AAC"/>
    <w:rsid w:val="00791529"/>
    <w:rsid w:val="00794EEF"/>
    <w:rsid w:val="007973AD"/>
    <w:rsid w:val="007976C5"/>
    <w:rsid w:val="007B3EE3"/>
    <w:rsid w:val="007C40E0"/>
    <w:rsid w:val="007C4C27"/>
    <w:rsid w:val="0080168D"/>
    <w:rsid w:val="0080350F"/>
    <w:rsid w:val="0080778A"/>
    <w:rsid w:val="00816C3B"/>
    <w:rsid w:val="00820DE7"/>
    <w:rsid w:val="008218B4"/>
    <w:rsid w:val="0084664A"/>
    <w:rsid w:val="00855782"/>
    <w:rsid w:val="00856F43"/>
    <w:rsid w:val="0086130D"/>
    <w:rsid w:val="00861E02"/>
    <w:rsid w:val="00862CEF"/>
    <w:rsid w:val="00873751"/>
    <w:rsid w:val="00877B07"/>
    <w:rsid w:val="00893AF9"/>
    <w:rsid w:val="0089746D"/>
    <w:rsid w:val="008B3EF5"/>
    <w:rsid w:val="008B5E3B"/>
    <w:rsid w:val="008B6C61"/>
    <w:rsid w:val="008C1693"/>
    <w:rsid w:val="008C5368"/>
    <w:rsid w:val="008D5B0E"/>
    <w:rsid w:val="008D6D87"/>
    <w:rsid w:val="00900BB6"/>
    <w:rsid w:val="00906432"/>
    <w:rsid w:val="00906654"/>
    <w:rsid w:val="009066AC"/>
    <w:rsid w:val="00906DF8"/>
    <w:rsid w:val="009114CD"/>
    <w:rsid w:val="0091373B"/>
    <w:rsid w:val="00915368"/>
    <w:rsid w:val="00925CBB"/>
    <w:rsid w:val="00926DFE"/>
    <w:rsid w:val="0093275E"/>
    <w:rsid w:val="009371EE"/>
    <w:rsid w:val="00952F90"/>
    <w:rsid w:val="00954D65"/>
    <w:rsid w:val="00955A54"/>
    <w:rsid w:val="00956E68"/>
    <w:rsid w:val="00957079"/>
    <w:rsid w:val="00961C24"/>
    <w:rsid w:val="00964525"/>
    <w:rsid w:val="00966BEA"/>
    <w:rsid w:val="009758BB"/>
    <w:rsid w:val="009847EC"/>
    <w:rsid w:val="009950CF"/>
    <w:rsid w:val="0099622F"/>
    <w:rsid w:val="00996802"/>
    <w:rsid w:val="009976E1"/>
    <w:rsid w:val="009A1DF1"/>
    <w:rsid w:val="009A36B6"/>
    <w:rsid w:val="009A6A52"/>
    <w:rsid w:val="009B0492"/>
    <w:rsid w:val="009B29EC"/>
    <w:rsid w:val="009C2682"/>
    <w:rsid w:val="009C5A97"/>
    <w:rsid w:val="009D28FA"/>
    <w:rsid w:val="009E0586"/>
    <w:rsid w:val="00A048E4"/>
    <w:rsid w:val="00A05853"/>
    <w:rsid w:val="00A176F6"/>
    <w:rsid w:val="00A22AA2"/>
    <w:rsid w:val="00A242E5"/>
    <w:rsid w:val="00A32397"/>
    <w:rsid w:val="00A3261B"/>
    <w:rsid w:val="00A36E34"/>
    <w:rsid w:val="00A407B7"/>
    <w:rsid w:val="00A40D7E"/>
    <w:rsid w:val="00A453DE"/>
    <w:rsid w:val="00A50A19"/>
    <w:rsid w:val="00A57905"/>
    <w:rsid w:val="00A63011"/>
    <w:rsid w:val="00A86C00"/>
    <w:rsid w:val="00A86E64"/>
    <w:rsid w:val="00AA0B44"/>
    <w:rsid w:val="00AB3C6C"/>
    <w:rsid w:val="00AB4730"/>
    <w:rsid w:val="00AB5B52"/>
    <w:rsid w:val="00AB7F9A"/>
    <w:rsid w:val="00AC0D0D"/>
    <w:rsid w:val="00AD2DC0"/>
    <w:rsid w:val="00AD5000"/>
    <w:rsid w:val="00AE3B90"/>
    <w:rsid w:val="00AE5E94"/>
    <w:rsid w:val="00AE6A99"/>
    <w:rsid w:val="00AF12BE"/>
    <w:rsid w:val="00B0235D"/>
    <w:rsid w:val="00B0346F"/>
    <w:rsid w:val="00B07566"/>
    <w:rsid w:val="00B11ED9"/>
    <w:rsid w:val="00B14F4D"/>
    <w:rsid w:val="00B160CC"/>
    <w:rsid w:val="00B335B9"/>
    <w:rsid w:val="00B3575A"/>
    <w:rsid w:val="00B436DE"/>
    <w:rsid w:val="00B45AB2"/>
    <w:rsid w:val="00B51AD2"/>
    <w:rsid w:val="00B5343E"/>
    <w:rsid w:val="00B717B6"/>
    <w:rsid w:val="00BA192C"/>
    <w:rsid w:val="00BB398C"/>
    <w:rsid w:val="00BB500E"/>
    <w:rsid w:val="00BB63BE"/>
    <w:rsid w:val="00BC6B59"/>
    <w:rsid w:val="00BD41C1"/>
    <w:rsid w:val="00BF1487"/>
    <w:rsid w:val="00BF29EE"/>
    <w:rsid w:val="00C02881"/>
    <w:rsid w:val="00C02B53"/>
    <w:rsid w:val="00C10E69"/>
    <w:rsid w:val="00C13532"/>
    <w:rsid w:val="00C30820"/>
    <w:rsid w:val="00C529DB"/>
    <w:rsid w:val="00C55C33"/>
    <w:rsid w:val="00C56A17"/>
    <w:rsid w:val="00C57FA2"/>
    <w:rsid w:val="00C61AA6"/>
    <w:rsid w:val="00C7116A"/>
    <w:rsid w:val="00C7348B"/>
    <w:rsid w:val="00C811CE"/>
    <w:rsid w:val="00C9188F"/>
    <w:rsid w:val="00C92317"/>
    <w:rsid w:val="00C941C9"/>
    <w:rsid w:val="00C9431C"/>
    <w:rsid w:val="00C97693"/>
    <w:rsid w:val="00CC0200"/>
    <w:rsid w:val="00CC1312"/>
    <w:rsid w:val="00CD13CA"/>
    <w:rsid w:val="00CD7538"/>
    <w:rsid w:val="00CF47F7"/>
    <w:rsid w:val="00D01AD9"/>
    <w:rsid w:val="00D0507A"/>
    <w:rsid w:val="00D056BA"/>
    <w:rsid w:val="00D20EDE"/>
    <w:rsid w:val="00D245BD"/>
    <w:rsid w:val="00D26104"/>
    <w:rsid w:val="00D26536"/>
    <w:rsid w:val="00D26CE3"/>
    <w:rsid w:val="00D43B5C"/>
    <w:rsid w:val="00D83421"/>
    <w:rsid w:val="00D86027"/>
    <w:rsid w:val="00D944A0"/>
    <w:rsid w:val="00DA5683"/>
    <w:rsid w:val="00DA7E06"/>
    <w:rsid w:val="00DB1AA7"/>
    <w:rsid w:val="00DB54B3"/>
    <w:rsid w:val="00DB7E5E"/>
    <w:rsid w:val="00DC12FE"/>
    <w:rsid w:val="00DC4885"/>
    <w:rsid w:val="00DD0691"/>
    <w:rsid w:val="00DD0788"/>
    <w:rsid w:val="00DD086E"/>
    <w:rsid w:val="00DD27B3"/>
    <w:rsid w:val="00DD2A53"/>
    <w:rsid w:val="00DD4C96"/>
    <w:rsid w:val="00DE0425"/>
    <w:rsid w:val="00DE1070"/>
    <w:rsid w:val="00DE18E9"/>
    <w:rsid w:val="00DE2042"/>
    <w:rsid w:val="00DE71A9"/>
    <w:rsid w:val="00DF19BD"/>
    <w:rsid w:val="00E01EBD"/>
    <w:rsid w:val="00E02023"/>
    <w:rsid w:val="00E0503F"/>
    <w:rsid w:val="00E061F8"/>
    <w:rsid w:val="00E22E86"/>
    <w:rsid w:val="00E34195"/>
    <w:rsid w:val="00E34DB7"/>
    <w:rsid w:val="00E3535F"/>
    <w:rsid w:val="00E35962"/>
    <w:rsid w:val="00E41B5B"/>
    <w:rsid w:val="00E435ED"/>
    <w:rsid w:val="00E5080E"/>
    <w:rsid w:val="00E62144"/>
    <w:rsid w:val="00E63836"/>
    <w:rsid w:val="00E72FB1"/>
    <w:rsid w:val="00E8264B"/>
    <w:rsid w:val="00E831A7"/>
    <w:rsid w:val="00E941F3"/>
    <w:rsid w:val="00E96FD3"/>
    <w:rsid w:val="00EA5DDF"/>
    <w:rsid w:val="00EB4344"/>
    <w:rsid w:val="00EB6D6C"/>
    <w:rsid w:val="00EC18C8"/>
    <w:rsid w:val="00EC630F"/>
    <w:rsid w:val="00ED0D8B"/>
    <w:rsid w:val="00ED5409"/>
    <w:rsid w:val="00EE37D5"/>
    <w:rsid w:val="00EE7057"/>
    <w:rsid w:val="00EE75C3"/>
    <w:rsid w:val="00EF06E9"/>
    <w:rsid w:val="00EF2EC6"/>
    <w:rsid w:val="00EF55A4"/>
    <w:rsid w:val="00F04FAC"/>
    <w:rsid w:val="00F275D8"/>
    <w:rsid w:val="00F30D9E"/>
    <w:rsid w:val="00F320F8"/>
    <w:rsid w:val="00F40A1B"/>
    <w:rsid w:val="00F40BF2"/>
    <w:rsid w:val="00F60295"/>
    <w:rsid w:val="00F63C1B"/>
    <w:rsid w:val="00F6444A"/>
    <w:rsid w:val="00F65F77"/>
    <w:rsid w:val="00F73719"/>
    <w:rsid w:val="00F77B3B"/>
    <w:rsid w:val="00FA2846"/>
    <w:rsid w:val="00FA41B1"/>
    <w:rsid w:val="00FA55F1"/>
    <w:rsid w:val="00FB4573"/>
    <w:rsid w:val="00FB7433"/>
    <w:rsid w:val="00FC7209"/>
    <w:rsid w:val="00FD7B5B"/>
    <w:rsid w:val="00FF149E"/>
    <w:rsid w:val="00FF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3F5447"/>
  <w15:docId w15:val="{25BA5DDB-52CE-4903-A113-29121234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8218B4"/>
    <w:pPr>
      <w:spacing w:after="60"/>
      <w:jc w:val="both"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rsid w:val="009C5A97"/>
    <w:pPr>
      <w:keepNext/>
      <w:numPr>
        <w:numId w:val="8"/>
      </w:numPr>
      <w:spacing w:before="360" w:after="120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9C5A97"/>
    <w:pPr>
      <w:keepNext/>
      <w:numPr>
        <w:ilvl w:val="1"/>
        <w:numId w:val="8"/>
      </w:numPr>
      <w:spacing w:before="240" w:after="120"/>
      <w:jc w:val="left"/>
      <w:outlineLvl w:val="1"/>
    </w:pPr>
    <w:rPr>
      <w:rFonts w:cs="Arial"/>
      <w:b/>
      <w:bCs/>
      <w:sz w:val="26"/>
      <w:szCs w:val="28"/>
    </w:rPr>
  </w:style>
  <w:style w:type="paragraph" w:styleId="berschrift3">
    <w:name w:val="heading 3"/>
    <w:basedOn w:val="Standard"/>
    <w:next w:val="Standard"/>
    <w:qFormat/>
    <w:rsid w:val="009C5A97"/>
    <w:pPr>
      <w:keepNext/>
      <w:numPr>
        <w:ilvl w:val="2"/>
        <w:numId w:val="8"/>
      </w:numPr>
      <w:spacing w:before="240" w:after="120"/>
      <w:jc w:val="left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berschrift1"/>
    <w:next w:val="Standard"/>
    <w:qFormat/>
    <w:rsid w:val="009C5A97"/>
    <w:pPr>
      <w:numPr>
        <w:ilvl w:val="3"/>
      </w:numPr>
      <w:spacing w:before="240"/>
      <w:outlineLvl w:val="3"/>
    </w:pPr>
    <w:rPr>
      <w:sz w:val="22"/>
      <w:lang w:val="en-US"/>
    </w:rPr>
  </w:style>
  <w:style w:type="paragraph" w:styleId="berschrift5">
    <w:name w:val="heading 5"/>
    <w:basedOn w:val="berschrift4"/>
    <w:next w:val="Standard"/>
    <w:qFormat/>
    <w:rsid w:val="009C5A97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qFormat/>
    <w:rsid w:val="009C5A97"/>
    <w:pPr>
      <w:numPr>
        <w:ilvl w:val="5"/>
      </w:numPr>
      <w:outlineLvl w:val="5"/>
    </w:pPr>
  </w:style>
  <w:style w:type="paragraph" w:styleId="berschrift7">
    <w:name w:val="heading 7"/>
    <w:basedOn w:val="Standard"/>
    <w:next w:val="Standard"/>
    <w:link w:val="berschrift7Zchn"/>
    <w:qFormat/>
    <w:rsid w:val="004946AE"/>
    <w:pPr>
      <w:keepNext/>
      <w:outlineLvl w:val="6"/>
    </w:pPr>
    <w:rPr>
      <w:b/>
      <w:bCs/>
    </w:rPr>
  </w:style>
  <w:style w:type="paragraph" w:styleId="berschrift8">
    <w:name w:val="heading 8"/>
    <w:basedOn w:val="Standard"/>
    <w:next w:val="Standard"/>
    <w:link w:val="berschrift8Zchn"/>
    <w:qFormat/>
    <w:rsid w:val="004946AE"/>
    <w:pPr>
      <w:keepNext/>
      <w:outlineLvl w:val="7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9C5A97"/>
    <w:pPr>
      <w:tabs>
        <w:tab w:val="right" w:leader="dot" w:pos="9062"/>
      </w:tabs>
      <w:spacing w:before="120"/>
      <w:ind w:left="425" w:right="567" w:hanging="425"/>
      <w:jc w:val="left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rsid w:val="009C5A97"/>
    <w:pPr>
      <w:tabs>
        <w:tab w:val="right" w:leader="dot" w:pos="9062"/>
      </w:tabs>
      <w:spacing w:before="80"/>
      <w:ind w:left="1134" w:right="567" w:hanging="709"/>
      <w:jc w:val="left"/>
    </w:pPr>
    <w:rPr>
      <w:rFonts w:cs="Arial"/>
      <w:noProof/>
    </w:rPr>
  </w:style>
  <w:style w:type="paragraph" w:styleId="Verzeichnis3">
    <w:name w:val="toc 3"/>
    <w:basedOn w:val="Standard"/>
    <w:next w:val="Standard"/>
    <w:autoRedefine/>
    <w:uiPriority w:val="39"/>
    <w:rsid w:val="009C5A97"/>
    <w:pPr>
      <w:tabs>
        <w:tab w:val="left" w:pos="2268"/>
        <w:tab w:val="right" w:leader="dot" w:pos="9062"/>
      </w:tabs>
      <w:spacing w:before="60"/>
      <w:ind w:left="2268" w:right="567" w:hanging="1134"/>
      <w:jc w:val="left"/>
    </w:pPr>
    <w:rPr>
      <w:noProof/>
    </w:rPr>
  </w:style>
  <w:style w:type="paragraph" w:styleId="Verzeichnis4">
    <w:name w:val="toc 4"/>
    <w:basedOn w:val="Standard"/>
    <w:next w:val="Standard"/>
    <w:autoRedefine/>
    <w:semiHidden/>
    <w:rsid w:val="009C5A97"/>
    <w:pPr>
      <w:spacing w:before="40"/>
      <w:ind w:left="1984" w:right="567" w:hanging="992"/>
    </w:pPr>
    <w:rPr>
      <w:noProof/>
      <w:szCs w:val="22"/>
    </w:rPr>
  </w:style>
  <w:style w:type="paragraph" w:styleId="Beschriftung">
    <w:name w:val="caption"/>
    <w:aliases w:val="Abb.,Bild-Beschriftung,table_title"/>
    <w:basedOn w:val="Standard"/>
    <w:next w:val="Standard"/>
    <w:link w:val="BeschriftungZchn"/>
    <w:uiPriority w:val="35"/>
    <w:qFormat/>
    <w:rsid w:val="009C5A97"/>
    <w:pPr>
      <w:keepNext/>
      <w:keepLines/>
      <w:tabs>
        <w:tab w:val="left" w:pos="1134"/>
      </w:tabs>
      <w:spacing w:before="120" w:after="120"/>
      <w:jc w:val="left"/>
    </w:pPr>
    <w:rPr>
      <w:b/>
      <w:bCs/>
      <w:sz w:val="22"/>
      <w:szCs w:val="20"/>
    </w:rPr>
  </w:style>
  <w:style w:type="paragraph" w:styleId="Verzeichnis6">
    <w:name w:val="toc 6"/>
    <w:basedOn w:val="Standard"/>
    <w:next w:val="Standard"/>
    <w:autoRedefine/>
    <w:semiHidden/>
    <w:rsid w:val="009C5A97"/>
    <w:pPr>
      <w:ind w:left="1100"/>
    </w:pPr>
  </w:style>
  <w:style w:type="paragraph" w:customStyle="1" w:styleId="Aufzhlung">
    <w:name w:val="Aufzählung"/>
    <w:basedOn w:val="Standard"/>
    <w:next w:val="Standard"/>
    <w:rsid w:val="009C5A97"/>
    <w:pPr>
      <w:numPr>
        <w:numId w:val="1"/>
      </w:numPr>
      <w:tabs>
        <w:tab w:val="left" w:pos="3420"/>
      </w:tabs>
      <w:spacing w:before="60"/>
      <w:jc w:val="left"/>
    </w:pPr>
  </w:style>
  <w:style w:type="paragraph" w:customStyle="1" w:styleId="Numerierung">
    <w:name w:val="Numerierung"/>
    <w:basedOn w:val="Standard"/>
    <w:next w:val="Standard"/>
    <w:rsid w:val="004F3483"/>
    <w:pPr>
      <w:numPr>
        <w:ilvl w:val="1"/>
        <w:numId w:val="5"/>
      </w:numPr>
      <w:tabs>
        <w:tab w:val="left" w:pos="907"/>
      </w:tabs>
      <w:spacing w:before="60"/>
      <w:jc w:val="left"/>
    </w:pPr>
  </w:style>
  <w:style w:type="paragraph" w:styleId="Verzeichnis5">
    <w:name w:val="toc 5"/>
    <w:basedOn w:val="Standard"/>
    <w:next w:val="Standard"/>
    <w:autoRedefine/>
    <w:semiHidden/>
    <w:rsid w:val="009C5A97"/>
    <w:pPr>
      <w:tabs>
        <w:tab w:val="left" w:pos="2268"/>
        <w:tab w:val="right" w:leader="dot" w:pos="9060"/>
      </w:tabs>
      <w:ind w:left="2268" w:right="567" w:hanging="1134"/>
      <w:jc w:val="left"/>
    </w:pPr>
    <w:rPr>
      <w:noProof/>
      <w:szCs w:val="22"/>
    </w:rPr>
  </w:style>
  <w:style w:type="paragraph" w:styleId="Abbildungsverzeichnis">
    <w:name w:val="table of figures"/>
    <w:basedOn w:val="Standard"/>
    <w:next w:val="Standard"/>
    <w:uiPriority w:val="99"/>
    <w:rsid w:val="009C5A97"/>
    <w:pPr>
      <w:spacing w:before="60"/>
      <w:ind w:left="567" w:right="567" w:hanging="567"/>
      <w:jc w:val="left"/>
    </w:pPr>
    <w:rPr>
      <w:rFonts w:cs="Arial"/>
      <w:noProof/>
    </w:rPr>
  </w:style>
  <w:style w:type="paragraph" w:styleId="Kopfzeile">
    <w:name w:val="header"/>
    <w:basedOn w:val="Standard"/>
    <w:link w:val="KopfzeileZchn"/>
    <w:uiPriority w:val="99"/>
    <w:rsid w:val="009C5A97"/>
    <w:pPr>
      <w:tabs>
        <w:tab w:val="right" w:pos="9072"/>
      </w:tabs>
    </w:pPr>
    <w:rPr>
      <w:smallCaps/>
      <w:sz w:val="20"/>
    </w:rPr>
  </w:style>
  <w:style w:type="paragraph" w:customStyle="1" w:styleId="Aufzhlung2">
    <w:name w:val="Aufzählung 2"/>
    <w:basedOn w:val="Aufzhlung"/>
    <w:next w:val="Standard"/>
    <w:rsid w:val="009C5A97"/>
    <w:pPr>
      <w:numPr>
        <w:numId w:val="2"/>
      </w:numPr>
    </w:pPr>
  </w:style>
  <w:style w:type="paragraph" w:customStyle="1" w:styleId="Aufzhlung3">
    <w:name w:val="Aufzählung 3"/>
    <w:basedOn w:val="Aufzhlung2"/>
    <w:next w:val="Standard"/>
    <w:rsid w:val="009C5A97"/>
    <w:pPr>
      <w:numPr>
        <w:numId w:val="3"/>
      </w:numPr>
    </w:pPr>
  </w:style>
  <w:style w:type="paragraph" w:customStyle="1" w:styleId="Numerierung2">
    <w:name w:val="Numerierung 2"/>
    <w:basedOn w:val="Numerierung"/>
    <w:next w:val="Standard"/>
    <w:rsid w:val="009C5A97"/>
    <w:pPr>
      <w:numPr>
        <w:ilvl w:val="0"/>
        <w:numId w:val="6"/>
      </w:numPr>
    </w:pPr>
  </w:style>
  <w:style w:type="paragraph" w:customStyle="1" w:styleId="Numerierung3">
    <w:name w:val="Numerierung 3"/>
    <w:basedOn w:val="Numerierung2"/>
    <w:next w:val="Standard"/>
    <w:rsid w:val="009C5A97"/>
    <w:pPr>
      <w:numPr>
        <w:numId w:val="7"/>
      </w:numPr>
      <w:tabs>
        <w:tab w:val="left" w:pos="1276"/>
      </w:tabs>
    </w:pPr>
  </w:style>
  <w:style w:type="paragraph" w:styleId="Fuzeile">
    <w:name w:val="footer"/>
    <w:basedOn w:val="Standard"/>
    <w:link w:val="FuzeileZchn"/>
    <w:rsid w:val="009C5A97"/>
    <w:pPr>
      <w:tabs>
        <w:tab w:val="center" w:pos="4536"/>
      </w:tabs>
    </w:pPr>
  </w:style>
  <w:style w:type="paragraph" w:styleId="Verzeichnis7">
    <w:name w:val="toc 7"/>
    <w:basedOn w:val="Standard"/>
    <w:next w:val="Standard"/>
    <w:autoRedefine/>
    <w:semiHidden/>
    <w:rsid w:val="009C5A97"/>
    <w:pPr>
      <w:ind w:left="1320"/>
    </w:pPr>
  </w:style>
  <w:style w:type="paragraph" w:styleId="Verzeichnis8">
    <w:name w:val="toc 8"/>
    <w:basedOn w:val="Standard"/>
    <w:next w:val="Standard"/>
    <w:autoRedefine/>
    <w:semiHidden/>
    <w:rsid w:val="009C5A97"/>
    <w:pPr>
      <w:ind w:left="1540"/>
    </w:pPr>
  </w:style>
  <w:style w:type="paragraph" w:styleId="Verzeichnis9">
    <w:name w:val="toc 9"/>
    <w:basedOn w:val="Standard"/>
    <w:next w:val="Standard"/>
    <w:autoRedefine/>
    <w:semiHidden/>
    <w:rsid w:val="009C5A97"/>
    <w:pPr>
      <w:ind w:left="1760"/>
    </w:pPr>
  </w:style>
  <w:style w:type="paragraph" w:styleId="Sprechblasentext">
    <w:name w:val="Balloon Text"/>
    <w:basedOn w:val="Standard"/>
    <w:link w:val="SprechblasentextZchn"/>
    <w:rsid w:val="009C5A97"/>
    <w:rPr>
      <w:rFonts w:cs="Tahoma"/>
      <w:sz w:val="20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C5A97"/>
    <w:rPr>
      <w:rFonts w:ascii="Calibri" w:hAnsi="Calibri" w:cs="Tahoma"/>
      <w:szCs w:val="16"/>
    </w:rPr>
  </w:style>
  <w:style w:type="paragraph" w:customStyle="1" w:styleId="Bild">
    <w:name w:val="Bild"/>
    <w:basedOn w:val="Standard"/>
    <w:rsid w:val="009C5A97"/>
    <w:pPr>
      <w:keepNext/>
      <w:keepLines/>
      <w:jc w:val="left"/>
    </w:pPr>
  </w:style>
  <w:style w:type="paragraph" w:customStyle="1" w:styleId="Stichwort">
    <w:name w:val="Stichwort"/>
    <w:basedOn w:val="Standard"/>
    <w:next w:val="Standard"/>
    <w:link w:val="StichwortZchn"/>
    <w:rsid w:val="009C5A97"/>
    <w:pPr>
      <w:tabs>
        <w:tab w:val="left" w:pos="1701"/>
        <w:tab w:val="left" w:pos="2835"/>
      </w:tabs>
      <w:spacing w:before="120"/>
      <w:ind w:left="540" w:hanging="540"/>
      <w:jc w:val="left"/>
    </w:pPr>
  </w:style>
  <w:style w:type="character" w:customStyle="1" w:styleId="StichwortZchn">
    <w:name w:val="Stichwort Zchn"/>
    <w:basedOn w:val="Absatz-Standardschriftart"/>
    <w:link w:val="Stichwort"/>
    <w:rsid w:val="009C5A97"/>
    <w:rPr>
      <w:rFonts w:ascii="Calibri" w:hAnsi="Calibri"/>
      <w:sz w:val="24"/>
      <w:szCs w:val="24"/>
    </w:rPr>
  </w:style>
  <w:style w:type="paragraph" w:customStyle="1" w:styleId="Tabelle">
    <w:name w:val="Tabelle"/>
    <w:basedOn w:val="Standard"/>
    <w:rsid w:val="00BB500E"/>
    <w:pPr>
      <w:keepLines/>
      <w:jc w:val="left"/>
    </w:pPr>
    <w:rPr>
      <w:sz w:val="22"/>
    </w:rPr>
  </w:style>
  <w:style w:type="paragraph" w:customStyle="1" w:styleId="Formel">
    <w:name w:val="Formel"/>
    <w:basedOn w:val="Standard"/>
    <w:next w:val="Standard"/>
    <w:rsid w:val="009C5A97"/>
    <w:pPr>
      <w:tabs>
        <w:tab w:val="center" w:pos="4536"/>
        <w:tab w:val="right" w:pos="9072"/>
      </w:tabs>
    </w:pPr>
    <w:rPr>
      <w:rFonts w:ascii="Cambria Math" w:hAnsi="Cambria Math"/>
    </w:rPr>
  </w:style>
  <w:style w:type="character" w:customStyle="1" w:styleId="Formeltext">
    <w:name w:val="Formeltext"/>
    <w:basedOn w:val="Absatz-Standardschriftart"/>
    <w:rsid w:val="009C5A97"/>
    <w:rPr>
      <w:rFonts w:ascii="Cambria Math" w:hAnsi="Cambria Math"/>
      <w:i/>
      <w:sz w:val="22"/>
    </w:rPr>
  </w:style>
  <w:style w:type="character" w:customStyle="1" w:styleId="Hervorhebungfett">
    <w:name w:val="Hervorhebung_fett"/>
    <w:basedOn w:val="Absatz-Standardschriftart"/>
    <w:rsid w:val="0048310F"/>
    <w:rPr>
      <w:rFonts w:ascii="Calibri" w:hAnsi="Calibri"/>
      <w:b/>
      <w:sz w:val="24"/>
    </w:rPr>
  </w:style>
  <w:style w:type="character" w:customStyle="1" w:styleId="Listing">
    <w:name w:val="Listing"/>
    <w:basedOn w:val="Absatz-Standardschriftart"/>
    <w:rsid w:val="009C5A97"/>
    <w:rPr>
      <w:rFonts w:ascii="Calibri" w:hAnsi="Calibri"/>
      <w:sz w:val="24"/>
    </w:rPr>
  </w:style>
  <w:style w:type="paragraph" w:styleId="Titel">
    <w:name w:val="Title"/>
    <w:basedOn w:val="Standard"/>
    <w:next w:val="Standard"/>
    <w:link w:val="TitelZchn"/>
    <w:qFormat/>
    <w:rsid w:val="009C5A97"/>
    <w:pPr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rsid w:val="009C5A97"/>
    <w:rPr>
      <w:rFonts w:ascii="Calibri" w:eastAsiaTheme="majorEastAsia" w:hAnsi="Calibri" w:cstheme="majorBidi"/>
      <w:b/>
      <w:spacing w:val="5"/>
      <w:kern w:val="28"/>
      <w:sz w:val="48"/>
      <w:szCs w:val="52"/>
    </w:rPr>
  </w:style>
  <w:style w:type="paragraph" w:customStyle="1" w:styleId="Titelunter">
    <w:name w:val="Titel_unter"/>
    <w:basedOn w:val="Standard"/>
    <w:link w:val="TitelunterZchn"/>
    <w:qFormat/>
    <w:rsid w:val="009C5A97"/>
    <w:pPr>
      <w:jc w:val="center"/>
    </w:pPr>
    <w:rPr>
      <w:sz w:val="28"/>
      <w:szCs w:val="28"/>
    </w:rPr>
  </w:style>
  <w:style w:type="character" w:customStyle="1" w:styleId="TitelunterZchn">
    <w:name w:val="Titel_unter Zchn"/>
    <w:basedOn w:val="Absatz-Standardschriftart"/>
    <w:link w:val="Titelunter"/>
    <w:rsid w:val="009C5A97"/>
    <w:rPr>
      <w:rFonts w:ascii="Calibri" w:hAnsi="Calibri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9C5A97"/>
    <w:rPr>
      <w:rFonts w:ascii="Calibri" w:hAnsi="Calibri"/>
      <w:color w:val="0000FF" w:themeColor="hyperlink"/>
      <w:sz w:val="24"/>
      <w:u w:val="single"/>
    </w:rPr>
  </w:style>
  <w:style w:type="paragraph" w:customStyle="1" w:styleId="StandardTabs">
    <w:name w:val="Standard_Tabs"/>
    <w:basedOn w:val="Standard"/>
    <w:link w:val="StandardTabsZchn"/>
    <w:qFormat/>
    <w:rsid w:val="009C5A97"/>
    <w:pPr>
      <w:tabs>
        <w:tab w:val="left" w:pos="284"/>
        <w:tab w:val="left" w:pos="567"/>
        <w:tab w:val="left" w:pos="1134"/>
        <w:tab w:val="left" w:pos="2268"/>
        <w:tab w:val="left" w:pos="3402"/>
        <w:tab w:val="left" w:pos="4536"/>
        <w:tab w:val="left" w:pos="5670"/>
        <w:tab w:val="right" w:pos="9072"/>
      </w:tabs>
      <w:jc w:val="left"/>
    </w:pPr>
    <w:rPr>
      <w:lang w:val="en-US"/>
    </w:rPr>
  </w:style>
  <w:style w:type="character" w:customStyle="1" w:styleId="StandardTabsZchn">
    <w:name w:val="Standard_Tabs Zchn"/>
    <w:basedOn w:val="Absatz-Standardschriftart"/>
    <w:link w:val="StandardTabs"/>
    <w:rsid w:val="009C5A97"/>
    <w:rPr>
      <w:rFonts w:ascii="Calibri" w:hAnsi="Calibri"/>
      <w:sz w:val="24"/>
      <w:szCs w:val="24"/>
      <w:lang w:val="en-US"/>
    </w:rPr>
  </w:style>
  <w:style w:type="table" w:customStyle="1" w:styleId="TabelleStandard">
    <w:name w:val="Tabelle Standard"/>
    <w:basedOn w:val="NormaleTabelle"/>
    <w:uiPriority w:val="99"/>
    <w:rsid w:val="009C5A97"/>
    <w:rPr>
      <w:rFonts w:ascii="Arial" w:hAnsi="Arial"/>
    </w:rPr>
    <w:tblPr>
      <w:jc w:val="right"/>
      <w:tblCellSpacing w:w="11" w:type="dxa"/>
      <w:tblBorders>
        <w:top w:val="single" w:sz="8" w:space="0" w:color="auto"/>
        <w:bottom w:val="single" w:sz="8" w:space="0" w:color="auto"/>
      </w:tblBorders>
      <w:tblCellMar>
        <w:top w:w="28" w:type="dxa"/>
        <w:bottom w:w="28" w:type="dxa"/>
      </w:tblCellMar>
    </w:tblPr>
    <w:trPr>
      <w:tblCellSpacing w:w="11" w:type="dxa"/>
      <w:jc w:val="right"/>
    </w:trPr>
    <w:tblStylePr w:type="firstRow">
      <w:rPr>
        <w:b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</w:rPr>
    </w:tblStylePr>
  </w:style>
  <w:style w:type="table" w:styleId="Tabellenraster">
    <w:name w:val="Table Grid"/>
    <w:basedOn w:val="NormaleTabelle"/>
    <w:rsid w:val="009C5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C5A97"/>
    <w:rPr>
      <w:rFonts w:ascii="Calibri" w:hAnsi="Calibri"/>
      <w:color w:val="808080"/>
      <w:sz w:val="24"/>
    </w:rPr>
  </w:style>
  <w:style w:type="paragraph" w:customStyle="1" w:styleId="berschriftPrambel1">
    <w:name w:val="Überschrift Präambel 1"/>
    <w:basedOn w:val="Standard"/>
    <w:qFormat/>
    <w:rsid w:val="0076542B"/>
    <w:rPr>
      <w:b/>
      <w:sz w:val="28"/>
    </w:rPr>
  </w:style>
  <w:style w:type="paragraph" w:customStyle="1" w:styleId="Literaturkursiv">
    <w:name w:val="Literatur_kursiv"/>
    <w:basedOn w:val="Stichwort"/>
    <w:link w:val="LiteraturkursivZchn"/>
    <w:qFormat/>
    <w:rsid w:val="009C5A97"/>
    <w:rPr>
      <w:i/>
    </w:rPr>
  </w:style>
  <w:style w:type="character" w:customStyle="1" w:styleId="LiteraturkursivZchn">
    <w:name w:val="Literatur_kursiv Zchn"/>
    <w:basedOn w:val="StichwortZchn"/>
    <w:link w:val="Literaturkursiv"/>
    <w:rsid w:val="009C5A97"/>
    <w:rPr>
      <w:rFonts w:ascii="Calibri" w:hAnsi="Calibri"/>
      <w:i/>
      <w:sz w:val="24"/>
      <w:szCs w:val="24"/>
    </w:rPr>
  </w:style>
  <w:style w:type="paragraph" w:customStyle="1" w:styleId="berschriftohneNr">
    <w:name w:val="Überschrift_ohne_Nr."/>
    <w:basedOn w:val="Standard"/>
    <w:qFormat/>
    <w:rsid w:val="009C5A97"/>
    <w:pPr>
      <w:spacing w:before="120"/>
      <w:jc w:val="left"/>
    </w:pPr>
    <w:rPr>
      <w:b/>
      <w:lang w:val="en-US"/>
    </w:rPr>
  </w:style>
  <w:style w:type="paragraph" w:customStyle="1" w:styleId="BeschriftungTabelle">
    <w:name w:val="Beschriftung_Tabelle"/>
    <w:basedOn w:val="Beschriftung"/>
    <w:qFormat/>
    <w:rsid w:val="009C5A97"/>
    <w:pPr>
      <w:spacing w:before="240"/>
    </w:pPr>
  </w:style>
  <w:style w:type="table" w:customStyle="1" w:styleId="FormelTabelle">
    <w:name w:val="Formel_Tabelle"/>
    <w:basedOn w:val="NormaleTabelle"/>
    <w:uiPriority w:val="99"/>
    <w:rsid w:val="009C5A97"/>
    <w:pPr>
      <w:jc w:val="center"/>
    </w:pPr>
    <w:rPr>
      <w:rFonts w:ascii="Cambria Math" w:hAnsi="Cambria Math"/>
    </w:rPr>
    <w:tblPr/>
    <w:tcPr>
      <w:vAlign w:val="center"/>
    </w:tcPr>
    <w:tblStylePr w:type="firstCol">
      <w:pPr>
        <w:wordWrap/>
        <w:jc w:val="center"/>
      </w:pPr>
    </w:tblStylePr>
  </w:style>
  <w:style w:type="paragraph" w:customStyle="1" w:styleId="AnschriftundTelefonnummer">
    <w:name w:val="Anschrift und Telefonnummer"/>
    <w:aliases w:val="Vorsitzender"/>
    <w:basedOn w:val="Standard"/>
    <w:rsid w:val="009C5A97"/>
    <w:pPr>
      <w:jc w:val="left"/>
    </w:pPr>
  </w:style>
  <w:style w:type="paragraph" w:customStyle="1" w:styleId="Betreff">
    <w:name w:val="Betreff"/>
    <w:basedOn w:val="Standard"/>
    <w:next w:val="Standard"/>
    <w:qFormat/>
    <w:rsid w:val="009C5A97"/>
    <w:rPr>
      <w:b/>
    </w:rPr>
  </w:style>
  <w:style w:type="paragraph" w:styleId="Blocktext">
    <w:name w:val="Block Text"/>
    <w:basedOn w:val="Standard"/>
    <w:rsid w:val="009C5A97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</w:rPr>
  </w:style>
  <w:style w:type="paragraph" w:customStyle="1" w:styleId="Buchstabe">
    <w:name w:val="Buchstabe"/>
    <w:basedOn w:val="Standard"/>
    <w:rsid w:val="009C5A97"/>
    <w:pPr>
      <w:numPr>
        <w:numId w:val="4"/>
      </w:numPr>
      <w:tabs>
        <w:tab w:val="left" w:pos="794"/>
        <w:tab w:val="left" w:pos="4536"/>
      </w:tabs>
      <w:spacing w:after="120"/>
    </w:pPr>
    <w:rPr>
      <w:szCs w:val="20"/>
    </w:rPr>
  </w:style>
  <w:style w:type="character" w:styleId="Buchtitel">
    <w:name w:val="Book Title"/>
    <w:basedOn w:val="Absatz-Standardschriftart"/>
    <w:uiPriority w:val="33"/>
    <w:qFormat/>
    <w:rsid w:val="009C5A97"/>
    <w:rPr>
      <w:rFonts w:ascii="Calibri" w:hAnsi="Calibri"/>
      <w:b/>
      <w:bCs/>
      <w:smallCaps/>
      <w:spacing w:val="5"/>
      <w:sz w:val="24"/>
    </w:rPr>
  </w:style>
  <w:style w:type="paragraph" w:styleId="Datum">
    <w:name w:val="Date"/>
    <w:basedOn w:val="Standard"/>
    <w:next w:val="Standard"/>
    <w:link w:val="DatumZchn"/>
    <w:rsid w:val="009C5A97"/>
  </w:style>
  <w:style w:type="character" w:customStyle="1" w:styleId="DatumZchn">
    <w:name w:val="Datum Zchn"/>
    <w:basedOn w:val="Absatz-Standardschriftart"/>
    <w:link w:val="Datum"/>
    <w:rsid w:val="009C5A97"/>
    <w:rPr>
      <w:rFonts w:ascii="Calibri" w:hAnsi="Calibri"/>
      <w:sz w:val="24"/>
      <w:szCs w:val="24"/>
    </w:rPr>
  </w:style>
  <w:style w:type="paragraph" w:customStyle="1" w:styleId="DatumundOrt">
    <w:name w:val="Datum und Ort"/>
    <w:basedOn w:val="Standard"/>
    <w:qFormat/>
    <w:rsid w:val="009C5A97"/>
    <w:pPr>
      <w:framePr w:w="2414" w:h="2977" w:hSpace="142" w:vSpace="142" w:wrap="notBeside" w:vAnchor="page" w:hAnchor="page" w:x="9345" w:y="2666"/>
    </w:pPr>
    <w:rPr>
      <w:sz w:val="20"/>
    </w:rPr>
  </w:style>
  <w:style w:type="paragraph" w:styleId="Dokumentstruktur">
    <w:name w:val="Document Map"/>
    <w:basedOn w:val="Standard"/>
    <w:link w:val="DokumentstrukturZchn"/>
    <w:rsid w:val="009C5A97"/>
    <w:rPr>
      <w:rFonts w:cs="Tahoma"/>
      <w:sz w:val="20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9C5A97"/>
    <w:rPr>
      <w:rFonts w:ascii="Calibri" w:hAnsi="Calibri" w:cs="Tahoma"/>
      <w:szCs w:val="16"/>
    </w:rPr>
  </w:style>
  <w:style w:type="paragraph" w:styleId="E-Mail-Signatur">
    <w:name w:val="E-mail Signature"/>
    <w:basedOn w:val="Standard"/>
    <w:link w:val="E-Mail-SignaturZchn"/>
    <w:rsid w:val="009C5A97"/>
  </w:style>
  <w:style w:type="character" w:customStyle="1" w:styleId="E-Mail-SignaturZchn">
    <w:name w:val="E-Mail-Signatur Zchn"/>
    <w:basedOn w:val="Absatz-Standardschriftart"/>
    <w:link w:val="E-Mail-Signatur"/>
    <w:rsid w:val="009C5A97"/>
    <w:rPr>
      <w:rFonts w:ascii="Calibri" w:hAnsi="Calibri"/>
      <w:sz w:val="24"/>
      <w:szCs w:val="24"/>
    </w:rPr>
  </w:style>
  <w:style w:type="paragraph" w:customStyle="1" w:styleId="Empfngeradresse">
    <w:name w:val="Empfängeradresse"/>
    <w:basedOn w:val="Standard"/>
    <w:rsid w:val="009C5A97"/>
    <w:pPr>
      <w:ind w:right="-197"/>
      <w:jc w:val="left"/>
    </w:pPr>
    <w:rPr>
      <w:sz w:val="22"/>
      <w:szCs w:val="20"/>
    </w:rPr>
  </w:style>
  <w:style w:type="paragraph" w:styleId="Endnotentext">
    <w:name w:val="endnote text"/>
    <w:basedOn w:val="Standard"/>
    <w:link w:val="EndnotentextZchn"/>
    <w:rsid w:val="009C5A97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9C5A97"/>
    <w:rPr>
      <w:rFonts w:ascii="Calibri" w:hAnsi="Calibri"/>
    </w:rPr>
  </w:style>
  <w:style w:type="character" w:styleId="Endnotenzeichen">
    <w:name w:val="endnote reference"/>
    <w:basedOn w:val="Absatz-Standardschriftart"/>
    <w:rsid w:val="009C5A97"/>
    <w:rPr>
      <w:rFonts w:ascii="Calibri" w:hAnsi="Calibri"/>
      <w:sz w:val="20"/>
      <w:vertAlign w:val="superscript"/>
    </w:rPr>
  </w:style>
  <w:style w:type="character" w:styleId="Fett">
    <w:name w:val="Strong"/>
    <w:basedOn w:val="Absatz-Standardschriftart"/>
    <w:qFormat/>
    <w:rsid w:val="009C5A97"/>
    <w:rPr>
      <w:rFonts w:ascii="Calibri" w:hAnsi="Calibri"/>
      <w:b/>
      <w:bCs/>
    </w:rPr>
  </w:style>
  <w:style w:type="paragraph" w:styleId="Fu-Endnotenberschrift">
    <w:name w:val="Note Heading"/>
    <w:basedOn w:val="Standard"/>
    <w:next w:val="Standard"/>
    <w:link w:val="Fu-EndnotenberschriftZchn"/>
    <w:rsid w:val="009C5A97"/>
  </w:style>
  <w:style w:type="character" w:customStyle="1" w:styleId="Fu-EndnotenberschriftZchn">
    <w:name w:val="Fuß/-Endnotenüberschrift Zchn"/>
    <w:basedOn w:val="Absatz-Standardschriftart"/>
    <w:link w:val="Fu-Endnotenberschrift"/>
    <w:rsid w:val="009C5A97"/>
    <w:rPr>
      <w:rFonts w:ascii="Calibri" w:hAnsi="Calibri"/>
      <w:sz w:val="24"/>
      <w:szCs w:val="24"/>
    </w:rPr>
  </w:style>
  <w:style w:type="paragraph" w:styleId="Funotentext">
    <w:name w:val="footnote text"/>
    <w:basedOn w:val="Standard"/>
    <w:link w:val="FunotentextZchn"/>
    <w:rsid w:val="009C5A9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9C5A97"/>
    <w:rPr>
      <w:rFonts w:ascii="Calibri" w:hAnsi="Calibri"/>
    </w:rPr>
  </w:style>
  <w:style w:type="character" w:styleId="Funotenzeichen">
    <w:name w:val="footnote reference"/>
    <w:basedOn w:val="Absatz-Standardschriftart"/>
    <w:rsid w:val="009C5A97"/>
    <w:rPr>
      <w:rFonts w:ascii="Calibri" w:hAnsi="Calibri"/>
      <w:sz w:val="22"/>
      <w:vertAlign w:val="superscript"/>
    </w:rPr>
  </w:style>
  <w:style w:type="paragraph" w:styleId="Gruformel">
    <w:name w:val="Closing"/>
    <w:basedOn w:val="Standard"/>
    <w:link w:val="GruformelZchn"/>
    <w:rsid w:val="009C5A97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9C5A97"/>
    <w:rPr>
      <w:rFonts w:ascii="Calibri" w:hAnsi="Calibri"/>
      <w:sz w:val="24"/>
      <w:szCs w:val="24"/>
    </w:rPr>
  </w:style>
  <w:style w:type="paragraph" w:styleId="HTMLAdresse">
    <w:name w:val="HTML Address"/>
    <w:basedOn w:val="Standard"/>
    <w:link w:val="HTMLAdresseZchn"/>
    <w:rsid w:val="009C5A97"/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9C5A97"/>
    <w:rPr>
      <w:rFonts w:ascii="Calibri" w:hAnsi="Calibri"/>
      <w:i/>
      <w:iCs/>
      <w:sz w:val="24"/>
      <w:szCs w:val="24"/>
    </w:rPr>
  </w:style>
  <w:style w:type="character" w:styleId="HTMLAkronym">
    <w:name w:val="HTML Acronym"/>
    <w:basedOn w:val="Absatz-Standardschriftart"/>
    <w:rsid w:val="009C5A97"/>
  </w:style>
  <w:style w:type="paragraph" w:customStyle="1" w:styleId="ifakBriefkopf">
    <w:name w:val="ifak Briefkopf"/>
    <w:basedOn w:val="Standard"/>
    <w:rsid w:val="009C5A97"/>
    <w:pPr>
      <w:tabs>
        <w:tab w:val="left" w:pos="425"/>
      </w:tabs>
      <w:ind w:right="-198"/>
      <w:jc w:val="left"/>
    </w:pPr>
    <w:rPr>
      <w:sz w:val="16"/>
      <w:szCs w:val="20"/>
    </w:rPr>
  </w:style>
  <w:style w:type="character" w:customStyle="1" w:styleId="ifakvollstndigerNamerechts">
    <w:name w:val="ifak vollständiger Name rechts"/>
    <w:basedOn w:val="Absatz-Standardschriftart"/>
    <w:rsid w:val="009C5A97"/>
    <w:rPr>
      <w:rFonts w:ascii="Calibri" w:hAnsi="Calibri"/>
      <w:b/>
      <w:sz w:val="20"/>
    </w:rPr>
  </w:style>
  <w:style w:type="paragraph" w:styleId="Index1">
    <w:name w:val="index 1"/>
    <w:basedOn w:val="Standard"/>
    <w:next w:val="Standard"/>
    <w:autoRedefine/>
    <w:rsid w:val="009C5A97"/>
    <w:pPr>
      <w:ind w:left="240" w:hanging="240"/>
    </w:pPr>
  </w:style>
  <w:style w:type="paragraph" w:styleId="Indexberschrift">
    <w:name w:val="index heading"/>
    <w:basedOn w:val="Standard"/>
    <w:next w:val="Index1"/>
    <w:rsid w:val="009C5A97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C5A97"/>
    <w:pPr>
      <w:keepLines/>
      <w:spacing w:before="480"/>
      <w:outlineLvl w:val="9"/>
    </w:pPr>
    <w:rPr>
      <w:rFonts w:eastAsiaTheme="majorEastAsia" w:cstheme="majorBidi"/>
      <w:b w:val="0"/>
      <w:bCs w:val="0"/>
      <w:szCs w:val="28"/>
    </w:rPr>
  </w:style>
  <w:style w:type="character" w:styleId="IntensiveHervorhebung">
    <w:name w:val="Intense Emphasis"/>
    <w:basedOn w:val="Absatz-Standardschriftart"/>
    <w:uiPriority w:val="21"/>
    <w:qFormat/>
    <w:rsid w:val="009C5A97"/>
    <w:rPr>
      <w:rFonts w:ascii="Calibri" w:hAnsi="Calibri"/>
      <w:b/>
      <w:bCs/>
      <w:i/>
      <w:iCs/>
      <w:color w:val="auto"/>
    </w:rPr>
  </w:style>
  <w:style w:type="paragraph" w:styleId="KeinLeerraum">
    <w:name w:val="No Spacing"/>
    <w:uiPriority w:val="1"/>
    <w:qFormat/>
    <w:rsid w:val="009C5A97"/>
    <w:pPr>
      <w:jc w:val="both"/>
    </w:pPr>
    <w:rPr>
      <w:rFonts w:ascii="Calibri" w:hAnsi="Calibri"/>
      <w:sz w:val="24"/>
      <w:szCs w:val="24"/>
    </w:rPr>
  </w:style>
  <w:style w:type="paragraph" w:styleId="Kommentartext">
    <w:name w:val="annotation text"/>
    <w:basedOn w:val="Standard"/>
    <w:link w:val="KommentartextZchn"/>
    <w:rsid w:val="009C5A9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C5A97"/>
    <w:rPr>
      <w:rFonts w:ascii="Calibri" w:hAnsi="Calibri"/>
    </w:rPr>
  </w:style>
  <w:style w:type="paragraph" w:customStyle="1" w:styleId="LinkerRand">
    <w:name w:val="Linker Rand"/>
    <w:basedOn w:val="Standard"/>
    <w:qFormat/>
    <w:rsid w:val="009C5A97"/>
    <w:pPr>
      <w:framePr w:w="950" w:h="2977" w:hSpace="142" w:vSpace="142" w:wrap="notBeside" w:vAnchor="page" w:hAnchor="page" w:x="158" w:y="5204"/>
      <w:tabs>
        <w:tab w:val="left" w:pos="340"/>
        <w:tab w:val="left" w:pos="851"/>
        <w:tab w:val="left" w:pos="1077"/>
        <w:tab w:val="left" w:pos="1276"/>
        <w:tab w:val="left" w:pos="4536"/>
      </w:tabs>
      <w:jc w:val="left"/>
    </w:pPr>
    <w:rPr>
      <w:sz w:val="14"/>
      <w:szCs w:val="20"/>
    </w:rPr>
  </w:style>
  <w:style w:type="paragraph" w:styleId="Liste">
    <w:name w:val="List"/>
    <w:basedOn w:val="Stichwort"/>
    <w:rsid w:val="009C5A97"/>
    <w:rPr>
      <w:lang w:val="en-US"/>
    </w:rPr>
  </w:style>
  <w:style w:type="paragraph" w:styleId="Listennummer">
    <w:name w:val="List Number"/>
    <w:basedOn w:val="Liste"/>
    <w:rsid w:val="009C5A97"/>
  </w:style>
  <w:style w:type="paragraph" w:styleId="Nachrichtenkopf">
    <w:name w:val="Message Header"/>
    <w:basedOn w:val="Standard"/>
    <w:link w:val="NachrichtenkopfZchn"/>
    <w:rsid w:val="009C5A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NachrichtenkopfZchn">
    <w:name w:val="Nachrichtenkopf Zchn"/>
    <w:basedOn w:val="Absatz-Standardschriftart"/>
    <w:link w:val="Nachrichtenkopf"/>
    <w:rsid w:val="009C5A97"/>
    <w:rPr>
      <w:rFonts w:ascii="Calibri" w:eastAsiaTheme="majorEastAsia" w:hAnsi="Calibr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9C5A97"/>
    <w:rPr>
      <w:rFonts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9C5A97"/>
    <w:rPr>
      <w:rFonts w:ascii="Calibri" w:hAnsi="Calibri" w:cs="Consolas"/>
      <w:sz w:val="21"/>
      <w:szCs w:val="21"/>
    </w:rPr>
  </w:style>
  <w:style w:type="paragraph" w:customStyle="1" w:styleId="Prechts">
    <w:name w:val="P_rechts"/>
    <w:basedOn w:val="Standard"/>
    <w:rsid w:val="009C5A97"/>
    <w:pPr>
      <w:framePr w:w="2414" w:h="2977" w:hSpace="142" w:vSpace="142" w:wrap="notBeside" w:vAnchor="page" w:hAnchor="page" w:x="9345" w:y="2666"/>
      <w:tabs>
        <w:tab w:val="left" w:pos="340"/>
        <w:tab w:val="left" w:pos="851"/>
        <w:tab w:val="left" w:pos="1077"/>
        <w:tab w:val="left" w:pos="1276"/>
        <w:tab w:val="left" w:pos="4536"/>
      </w:tabs>
    </w:pPr>
    <w:rPr>
      <w:sz w:val="16"/>
      <w:szCs w:val="20"/>
    </w:rPr>
  </w:style>
  <w:style w:type="paragraph" w:customStyle="1" w:styleId="personFuzeile">
    <w:name w:val="person. Fußzeile"/>
    <w:basedOn w:val="Fuzeile"/>
    <w:qFormat/>
    <w:rsid w:val="009C5A97"/>
    <w:pPr>
      <w:tabs>
        <w:tab w:val="clear" w:pos="4536"/>
        <w:tab w:val="right" w:pos="8222"/>
        <w:tab w:val="right" w:pos="9072"/>
      </w:tabs>
      <w:spacing w:after="0"/>
      <w:jc w:val="right"/>
    </w:pPr>
    <w:rPr>
      <w:sz w:val="14"/>
    </w:rPr>
  </w:style>
  <w:style w:type="paragraph" w:styleId="RGV-berschrift">
    <w:name w:val="toa heading"/>
    <w:basedOn w:val="Standard"/>
    <w:next w:val="Standard"/>
    <w:rsid w:val="009C5A97"/>
    <w:pPr>
      <w:spacing w:before="120"/>
    </w:pPr>
    <w:rPr>
      <w:rFonts w:eastAsiaTheme="majorEastAsia" w:cstheme="majorBidi"/>
      <w:b/>
      <w:bCs/>
    </w:rPr>
  </w:style>
  <w:style w:type="character" w:styleId="SchwacheHervorhebung">
    <w:name w:val="Subtle Emphasis"/>
    <w:uiPriority w:val="19"/>
    <w:qFormat/>
    <w:rsid w:val="009C5A97"/>
    <w:rPr>
      <w:rFonts w:ascii="Calibri" w:hAnsi="Calibri"/>
    </w:rPr>
  </w:style>
  <w:style w:type="character" w:styleId="Seitenzahl">
    <w:name w:val="page number"/>
    <w:basedOn w:val="Absatz-Standardschriftart"/>
    <w:rsid w:val="009C5A97"/>
    <w:rPr>
      <w:rFonts w:ascii="Calibri" w:hAnsi="Calibri"/>
      <w:sz w:val="22"/>
    </w:rPr>
  </w:style>
  <w:style w:type="paragraph" w:styleId="StandardWeb">
    <w:name w:val="Normal (Web)"/>
    <w:basedOn w:val="Standard"/>
    <w:rsid w:val="009C5A97"/>
  </w:style>
  <w:style w:type="paragraph" w:styleId="Textkrper">
    <w:name w:val="Body Text"/>
    <w:basedOn w:val="Stichwort"/>
    <w:link w:val="TextkrperZchn"/>
    <w:rsid w:val="009C5A97"/>
  </w:style>
  <w:style w:type="character" w:customStyle="1" w:styleId="TextkrperZchn">
    <w:name w:val="Textkörper Zchn"/>
    <w:basedOn w:val="Absatz-Standardschriftart"/>
    <w:link w:val="Textkrper"/>
    <w:rsid w:val="009C5A97"/>
    <w:rPr>
      <w:rFonts w:ascii="Calibri" w:hAnsi="Calibri"/>
      <w:sz w:val="24"/>
      <w:szCs w:val="24"/>
    </w:rPr>
  </w:style>
  <w:style w:type="paragraph" w:styleId="Umschlagabsenderadresse">
    <w:name w:val="envelope return"/>
    <w:basedOn w:val="Standard"/>
    <w:rsid w:val="009C5A97"/>
    <w:pPr>
      <w:spacing w:after="0"/>
    </w:pPr>
    <w:rPr>
      <w:rFonts w:eastAsiaTheme="majorEastAsia" w:cstheme="majorBidi"/>
      <w:sz w:val="22"/>
      <w:szCs w:val="20"/>
    </w:rPr>
  </w:style>
  <w:style w:type="paragraph" w:styleId="Umschlagadresse">
    <w:name w:val="envelope address"/>
    <w:basedOn w:val="Standard"/>
    <w:rsid w:val="009C5A97"/>
    <w:pPr>
      <w:framePr w:w="4320" w:h="2160" w:hRule="exact" w:hSpace="141" w:wrap="auto" w:hAnchor="page" w:xAlign="center" w:yAlign="bottom"/>
      <w:spacing w:after="0"/>
      <w:ind w:left="1"/>
    </w:pPr>
    <w:rPr>
      <w:rFonts w:eastAsiaTheme="majorEastAsia" w:cstheme="majorBidi"/>
      <w:sz w:val="22"/>
    </w:rPr>
  </w:style>
  <w:style w:type="paragraph" w:styleId="Untertitel">
    <w:name w:val="Subtitle"/>
    <w:basedOn w:val="Standard"/>
    <w:next w:val="Standard"/>
    <w:link w:val="UntertitelZchn"/>
    <w:qFormat/>
    <w:rsid w:val="009C5A97"/>
    <w:pPr>
      <w:numPr>
        <w:ilvl w:val="1"/>
      </w:numPr>
    </w:pPr>
    <w:rPr>
      <w:rFonts w:eastAsiaTheme="majorEastAsia" w:cstheme="majorBidi"/>
      <w:i/>
      <w:iCs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rsid w:val="009C5A97"/>
    <w:rPr>
      <w:rFonts w:ascii="Calibri" w:eastAsiaTheme="majorEastAsia" w:hAnsi="Calibri" w:cstheme="majorBidi"/>
      <w:i/>
      <w:iCs/>
      <w:spacing w:val="15"/>
      <w:sz w:val="22"/>
      <w:szCs w:val="24"/>
    </w:rPr>
  </w:style>
  <w:style w:type="character" w:styleId="Zeilennummer">
    <w:name w:val="line number"/>
    <w:basedOn w:val="Absatz-Standardschriftart"/>
    <w:rsid w:val="009C5A97"/>
    <w:rPr>
      <w:rFonts w:ascii="Calibri" w:hAnsi="Calibri"/>
    </w:rPr>
  </w:style>
  <w:style w:type="character" w:styleId="BesuchterLink">
    <w:name w:val="FollowedHyperlink"/>
    <w:basedOn w:val="Absatz-Standardschriftart"/>
    <w:rsid w:val="009C5A97"/>
    <w:rPr>
      <w:rFonts w:ascii="Calibri" w:hAnsi="Calibri"/>
      <w:color w:val="800080" w:themeColor="followedHyperlink"/>
      <w:sz w:val="24"/>
      <w:u w:val="single"/>
    </w:rPr>
  </w:style>
  <w:style w:type="paragraph" w:customStyle="1" w:styleId="FormatvorlagePrechtsFuturaDemiLinks">
    <w:name w:val="Formatvorlage P_rechts + Futura Demi Links"/>
    <w:basedOn w:val="Prechts"/>
    <w:rsid w:val="004946AE"/>
    <w:pPr>
      <w:framePr w:wrap="notBeside"/>
      <w:jc w:val="left"/>
    </w:pPr>
  </w:style>
  <w:style w:type="character" w:customStyle="1" w:styleId="FuzeileZchn">
    <w:name w:val="Fußzeile Zchn"/>
    <w:basedOn w:val="Absatz-Standardschriftart"/>
    <w:link w:val="Fuzeile"/>
    <w:rsid w:val="004946AE"/>
    <w:rPr>
      <w:rFonts w:ascii="Calibri" w:hAnsi="Calibri"/>
      <w:sz w:val="24"/>
      <w:szCs w:val="24"/>
    </w:rPr>
  </w:style>
  <w:style w:type="paragraph" w:customStyle="1" w:styleId="Tabellentext">
    <w:name w:val="Tabellentext"/>
    <w:basedOn w:val="Standard"/>
    <w:rsid w:val="004946AE"/>
    <w:pPr>
      <w:tabs>
        <w:tab w:val="left" w:pos="284"/>
        <w:tab w:val="left" w:pos="567"/>
        <w:tab w:val="left" w:pos="851"/>
      </w:tabs>
      <w:spacing w:before="40" w:after="40"/>
      <w:jc w:val="left"/>
    </w:pPr>
  </w:style>
  <w:style w:type="paragraph" w:customStyle="1" w:styleId="TelefonundAdresse">
    <w:name w:val="Telefon und Adresse"/>
    <w:basedOn w:val="Prechts"/>
    <w:rsid w:val="004946AE"/>
    <w:pPr>
      <w:framePr w:wrap="notBeside"/>
      <w:jc w:val="left"/>
    </w:pPr>
    <w:rPr>
      <w:sz w:val="14"/>
    </w:rPr>
  </w:style>
  <w:style w:type="character" w:customStyle="1" w:styleId="berschrift7Zchn">
    <w:name w:val="Überschrift 7 Zchn"/>
    <w:basedOn w:val="Absatz-Standardschriftart"/>
    <w:link w:val="berschrift7"/>
    <w:rsid w:val="004946AE"/>
    <w:rPr>
      <w:rFonts w:asciiTheme="minorHAnsi" w:hAnsiTheme="minorHAnsi"/>
      <w:b/>
      <w:bCs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946AE"/>
    <w:rPr>
      <w:rFonts w:asciiTheme="minorHAnsi" w:hAnsiTheme="minorHAnsi"/>
      <w:b/>
      <w:bCs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9C5A97"/>
    <w:rPr>
      <w:rFonts w:ascii="Calibri" w:hAnsi="Calibri"/>
      <w:smallCaps/>
      <w:szCs w:val="24"/>
    </w:rPr>
  </w:style>
  <w:style w:type="paragraph" w:styleId="Listenabsatz">
    <w:name w:val="List Paragraph"/>
    <w:basedOn w:val="Standard"/>
    <w:link w:val="ListenabsatzZchn"/>
    <w:uiPriority w:val="99"/>
    <w:qFormat/>
    <w:rsid w:val="005C36FB"/>
    <w:pPr>
      <w:ind w:left="720"/>
      <w:contextualSpacing/>
    </w:pPr>
  </w:style>
  <w:style w:type="character" w:styleId="Kommentarzeichen">
    <w:name w:val="annotation reference"/>
    <w:basedOn w:val="Absatz-Standardschriftart"/>
    <w:semiHidden/>
    <w:unhideWhenUsed/>
    <w:rsid w:val="00462A07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62A0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462A07"/>
    <w:rPr>
      <w:rFonts w:ascii="Calibri" w:hAnsi="Calibri"/>
      <w:b/>
      <w:bCs/>
    </w:rPr>
  </w:style>
  <w:style w:type="character" w:customStyle="1" w:styleId="BeschriftungZchn">
    <w:name w:val="Beschriftung Zchn"/>
    <w:aliases w:val="Abb. Zchn,Bild-Beschriftung Zchn,table_title Zchn"/>
    <w:basedOn w:val="Absatz-Standardschriftart"/>
    <w:link w:val="Beschriftung"/>
    <w:uiPriority w:val="35"/>
    <w:rsid w:val="000D4CA8"/>
    <w:rPr>
      <w:rFonts w:ascii="Calibri" w:hAnsi="Calibri"/>
      <w:b/>
      <w:bCs/>
      <w:sz w:val="22"/>
    </w:rPr>
  </w:style>
  <w:style w:type="paragraph" w:customStyle="1" w:styleId="CitaviBibliographyEntry">
    <w:name w:val="Citavi Bibliography Entry"/>
    <w:basedOn w:val="Standard"/>
    <w:link w:val="CitaviBibliographyEntryZchn"/>
    <w:rsid w:val="001B5FA6"/>
    <w:pPr>
      <w:tabs>
        <w:tab w:val="left" w:pos="1134"/>
      </w:tabs>
      <w:spacing w:after="120"/>
      <w:ind w:left="1134" w:hanging="1134"/>
      <w:jc w:val="left"/>
    </w:pPr>
    <w:rPr>
      <w:rFonts w:asciiTheme="minorHAnsi" w:hAnsiTheme="minorHAnsi"/>
      <w:sz w:val="22"/>
    </w:rPr>
  </w:style>
  <w:style w:type="character" w:customStyle="1" w:styleId="CitaviBibliographyEntryZchn">
    <w:name w:val="Citavi Bibliography Entry Zchn"/>
    <w:basedOn w:val="Absatz-Standardschriftart"/>
    <w:link w:val="CitaviBibliographyEntry"/>
    <w:rsid w:val="001B5FA6"/>
    <w:rPr>
      <w:rFonts w:asciiTheme="minorHAnsi" w:hAnsiTheme="minorHAnsi"/>
      <w:sz w:val="22"/>
      <w:szCs w:val="24"/>
    </w:rPr>
  </w:style>
  <w:style w:type="character" w:customStyle="1" w:styleId="ListenabsatzZchn">
    <w:name w:val="Listenabsatz Zchn"/>
    <w:basedOn w:val="Absatz-Standardschriftart"/>
    <w:link w:val="Listenabsatz"/>
    <w:uiPriority w:val="99"/>
    <w:locked/>
    <w:rsid w:val="001513B0"/>
    <w:rPr>
      <w:rFonts w:ascii="Calibri" w:hAnsi="Calibri"/>
      <w:sz w:val="24"/>
      <w:szCs w:val="24"/>
    </w:rPr>
  </w:style>
  <w:style w:type="table" w:styleId="Gitternetztabelle1hell">
    <w:name w:val="Grid Table 1 Light"/>
    <w:basedOn w:val="NormaleTabelle"/>
    <w:uiPriority w:val="46"/>
    <w:rsid w:val="00BC6B5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5dunkelAkzent1">
    <w:name w:val="Grid Table 5 Dark Accent 1"/>
    <w:basedOn w:val="NormaleTabelle"/>
    <w:uiPriority w:val="50"/>
    <w:rsid w:val="00BC6B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1hellAkzent1">
    <w:name w:val="Grid Table 1 Light Accent 1"/>
    <w:basedOn w:val="NormaleTabelle"/>
    <w:uiPriority w:val="46"/>
    <w:rsid w:val="00AB7F9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AB7F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Code">
    <w:name w:val="Code"/>
    <w:basedOn w:val="Standard"/>
    <w:rsid w:val="00F320F8"/>
    <w:pPr>
      <w:shd w:val="clear" w:color="auto" w:fill="D9D9D9" w:themeFill="background1" w:themeFillShade="D9"/>
    </w:pPr>
    <w:rPr>
      <w:rFonts w:ascii="Courier New" w:hAnsi="Courier New"/>
      <w:sz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61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harishpakala/PythonAASxServer" TargetMode="External"/><Relationship Id="rId18" Type="http://schemas.openxmlformats.org/officeDocument/2006/relationships/hyperlink" Target="http://localhost:60011/shells/%3cpath:aasIdentifier" TargetMode="External"/><Relationship Id="rId26" Type="http://schemas.openxmlformats.org/officeDocument/2006/relationships/hyperlink" Target="http://localhost:60011/shells/%3cpath:aasIdentifier%3e/aas/asset-information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localhost:60011/submodels/%3cpath:submodelIdentifier%3e/submodel/submodel-elements/%3cpath:idShortPath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harishpakala/PythonAASxServer/blob/main/src/main/pyaasServer.py" TargetMode="External"/><Relationship Id="rId17" Type="http://schemas.openxmlformats.org/officeDocument/2006/relationships/hyperlink" Target="http://localhost:60011/submodels" TargetMode="External"/><Relationship Id="rId25" Type="http://schemas.openxmlformats.org/officeDocument/2006/relationships/hyperlink" Target="http://localhost:60011/shells/%3cpath:aasIdentifier%3e/aa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60011/concept-descriptions" TargetMode="External"/><Relationship Id="rId20" Type="http://schemas.openxmlformats.org/officeDocument/2006/relationships/hyperlink" Target="http://localhost:60011/submodels/%3cpath:submodelIdentifier%3e/submode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localhost:60011/shells/%3cpath:aasIdentifier%3e/submodels/%3cpath:submodelIdentifier%3e/submodel/submodel-elements/%3cpath:idShortPath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60011/shells" TargetMode="External"/><Relationship Id="rId23" Type="http://schemas.openxmlformats.org/officeDocument/2006/relationships/hyperlink" Target="http://localhost:60011/submodels/%3cpath:submodelIdentifier%3e/submodel/submodel-elements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://localhost:60011/concept-descriptions/%3cpath:cdIdentifier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github.com/harishpakala/PythonAASxServer/blob/main/.env" TargetMode="External"/><Relationship Id="rId22" Type="http://schemas.openxmlformats.org/officeDocument/2006/relationships/hyperlink" Target="http://localhost:60011/shells/%3cpath:aasIdentifier%3e/aas/submodels" TargetMode="External"/><Relationship Id="rId27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\thw\Vorlagen\i_dokument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B4FD8F-09F8-4D4F-A5C1-A276CF2DE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i_dokument.dotm</Template>
  <TotalTime>0</TotalTime>
  <Pages>6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Layout Berichte</vt:lpstr>
    </vt:vector>
  </TitlesOfParts>
  <Company>ifak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Layout Berichte</dc:title>
  <dc:creator>Werner, Thomas</dc:creator>
  <dc:description>Stand 1.1.2005</dc:description>
  <cp:lastModifiedBy>Harish Kumar Pakala</cp:lastModifiedBy>
  <cp:revision>13</cp:revision>
  <cp:lastPrinted>2019-01-18T10:19:00Z</cp:lastPrinted>
  <dcterms:created xsi:type="dcterms:W3CDTF">2022-08-22T10:21:00Z</dcterms:created>
  <dcterms:modified xsi:type="dcterms:W3CDTF">2022-08-28T11:14:00Z</dcterms:modified>
</cp:coreProperties>
</file>